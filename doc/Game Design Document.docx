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4346" w14:textId="77777777" w:rsidR="00066588" w:rsidRPr="00F23530" w:rsidRDefault="00066588" w:rsidP="00066588">
      <w:pPr>
        <w:pStyle w:val="Title"/>
        <w:rPr>
          <w:lang w:val="en-GB"/>
        </w:rPr>
      </w:pPr>
      <w:r w:rsidRPr="00F23530">
        <w:rPr>
          <w:lang w:val="en-GB"/>
        </w:rPr>
        <w:t>Game Design Document (GDD)</w:t>
      </w:r>
    </w:p>
    <w:p w14:paraId="1178A73B" w14:textId="77777777" w:rsidR="00066588" w:rsidRPr="00F23530" w:rsidRDefault="00066588">
      <w:pPr>
        <w:rPr>
          <w:lang w:val="en-GB"/>
        </w:rPr>
      </w:pPr>
    </w:p>
    <w:p w14:paraId="5CB42AE5" w14:textId="77777777" w:rsidR="00066588" w:rsidRPr="00F23530" w:rsidRDefault="00066588">
      <w:pPr>
        <w:rPr>
          <w:lang w:val="en-GB"/>
        </w:rPr>
      </w:pPr>
    </w:p>
    <w:p w14:paraId="06DE7055" w14:textId="77777777" w:rsidR="00066588" w:rsidRPr="00F23530" w:rsidRDefault="00066588">
      <w:pPr>
        <w:rPr>
          <w:lang w:val="en-GB"/>
        </w:rPr>
      </w:pPr>
    </w:p>
    <w:p w14:paraId="1E8817E4" w14:textId="77777777" w:rsidR="00066588" w:rsidRPr="00F23530" w:rsidRDefault="00066588">
      <w:pPr>
        <w:rPr>
          <w:lang w:val="en-GB"/>
        </w:rPr>
      </w:pPr>
    </w:p>
    <w:p w14:paraId="66094358" w14:textId="77777777" w:rsidR="00066588" w:rsidRPr="00F23530" w:rsidRDefault="00066588">
      <w:pPr>
        <w:rPr>
          <w:lang w:val="en-GB"/>
        </w:rPr>
      </w:pPr>
    </w:p>
    <w:p w14:paraId="0C6965AE" w14:textId="77777777" w:rsidR="00066588" w:rsidRPr="00F23530" w:rsidRDefault="00066588">
      <w:pPr>
        <w:rPr>
          <w:lang w:val="en-GB"/>
        </w:rPr>
      </w:pPr>
    </w:p>
    <w:p w14:paraId="426E8E77" w14:textId="77777777" w:rsidR="00066588" w:rsidRPr="00F23530" w:rsidRDefault="00066588">
      <w:pPr>
        <w:rPr>
          <w:lang w:val="en-GB"/>
        </w:rPr>
      </w:pPr>
    </w:p>
    <w:p w14:paraId="265C454C" w14:textId="77777777" w:rsidR="00066588" w:rsidRPr="00F23530" w:rsidRDefault="00066588">
      <w:pPr>
        <w:rPr>
          <w:lang w:val="en-GB"/>
        </w:rPr>
      </w:pPr>
    </w:p>
    <w:p w14:paraId="3CDB34D3" w14:textId="77777777" w:rsidR="00066588" w:rsidRPr="00F23530" w:rsidRDefault="00066588" w:rsidP="0006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40864FAE" w14:textId="09D66475" w:rsidR="00066588" w:rsidRPr="007C211D" w:rsidRDefault="00066588" w:rsidP="0006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211D">
        <w:t>Game:</w:t>
      </w:r>
      <w:r w:rsidR="00A24CA0" w:rsidRPr="007C211D">
        <w:tab/>
      </w:r>
      <w:r w:rsidR="00A24CA0" w:rsidRPr="007C211D">
        <w:tab/>
      </w:r>
      <w:r w:rsidR="00A24CA0" w:rsidRPr="007C211D">
        <w:tab/>
      </w:r>
      <w:r w:rsidR="007C211D" w:rsidRPr="007C211D">
        <w:t>Kabouter Kr</w:t>
      </w:r>
      <w:r w:rsidR="00C13BDE">
        <w:t>u</w:t>
      </w:r>
      <w:r w:rsidR="007C211D" w:rsidRPr="007C211D">
        <w:t>k</w:t>
      </w:r>
    </w:p>
    <w:p w14:paraId="7BAB958F" w14:textId="37AC5A8A" w:rsidR="00066588" w:rsidRDefault="00066588" w:rsidP="0006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Versie:</w:t>
      </w:r>
      <w:r w:rsidR="00A24CA0">
        <w:tab/>
      </w:r>
      <w:r w:rsidR="00A24CA0">
        <w:tab/>
      </w:r>
      <w:r w:rsidR="00A24CA0">
        <w:tab/>
      </w:r>
      <w:r w:rsidR="007C211D">
        <w:t>0.1</w:t>
      </w:r>
    </w:p>
    <w:p w14:paraId="00957681" w14:textId="3BBCEBE0" w:rsidR="00066588" w:rsidRDefault="00066588" w:rsidP="0006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Status:</w:t>
      </w:r>
      <w:r w:rsidR="00A24CA0">
        <w:tab/>
      </w:r>
      <w:r w:rsidR="00A24CA0">
        <w:tab/>
      </w:r>
      <w:r w:rsidR="00A24CA0">
        <w:tab/>
      </w:r>
      <w:r w:rsidR="009B61C9">
        <w:t>concept</w:t>
      </w:r>
    </w:p>
    <w:p w14:paraId="00EFE78B" w14:textId="28D0B065" w:rsidR="00066588" w:rsidRPr="00EA4B4A" w:rsidRDefault="00066588" w:rsidP="0006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4B4A">
        <w:rPr>
          <w:lang w:val="en-US"/>
        </w:rPr>
        <w:t>Datum:</w:t>
      </w:r>
      <w:r w:rsidR="00A24CA0" w:rsidRPr="00EA4B4A">
        <w:rPr>
          <w:lang w:val="en-US"/>
        </w:rPr>
        <w:tab/>
      </w:r>
      <w:r w:rsidR="00A24CA0" w:rsidRPr="00EA4B4A">
        <w:rPr>
          <w:lang w:val="en-US"/>
        </w:rPr>
        <w:tab/>
      </w:r>
      <w:r w:rsidR="00A24CA0" w:rsidRPr="00EA4B4A">
        <w:rPr>
          <w:lang w:val="en-US"/>
        </w:rPr>
        <w:tab/>
      </w:r>
      <w:r w:rsidR="003D7970" w:rsidRPr="00EA4B4A">
        <w:rPr>
          <w:lang w:val="en-US"/>
        </w:rPr>
        <w:t xml:space="preserve">8 </w:t>
      </w:r>
      <w:proofErr w:type="spellStart"/>
      <w:r w:rsidR="003D7970" w:rsidRPr="00EA4B4A">
        <w:rPr>
          <w:lang w:val="en-US"/>
        </w:rPr>
        <w:t>april</w:t>
      </w:r>
      <w:proofErr w:type="spellEnd"/>
      <w:r w:rsidR="003D7970" w:rsidRPr="00EA4B4A">
        <w:rPr>
          <w:lang w:val="en-US"/>
        </w:rPr>
        <w:t xml:space="preserve"> 2025</w:t>
      </w:r>
    </w:p>
    <w:p w14:paraId="0E926736" w14:textId="3213F84D" w:rsidR="00066588" w:rsidRPr="00EA4B4A" w:rsidRDefault="00066588" w:rsidP="0006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EA4B4A">
        <w:rPr>
          <w:lang w:val="en-US"/>
        </w:rPr>
        <w:t>Projectleider</w:t>
      </w:r>
      <w:proofErr w:type="spellEnd"/>
      <w:r w:rsidRPr="00EA4B4A">
        <w:rPr>
          <w:lang w:val="en-US"/>
        </w:rPr>
        <w:t xml:space="preserve">: </w:t>
      </w:r>
      <w:r w:rsidR="00A24CA0" w:rsidRPr="00EA4B4A">
        <w:rPr>
          <w:lang w:val="en-US"/>
        </w:rPr>
        <w:tab/>
      </w:r>
      <w:r w:rsidR="00A24CA0" w:rsidRPr="00EA4B4A">
        <w:rPr>
          <w:lang w:val="en-US"/>
        </w:rPr>
        <w:tab/>
      </w:r>
      <w:r w:rsidR="00413AF5" w:rsidRPr="00EA4B4A">
        <w:rPr>
          <w:lang w:val="en-US"/>
        </w:rPr>
        <w:t>Ruud</w:t>
      </w:r>
      <w:r w:rsidR="00EA4B4A" w:rsidRPr="00EA4B4A">
        <w:rPr>
          <w:lang w:val="en-US"/>
        </w:rPr>
        <w:t xml:space="preserve"> He</w:t>
      </w:r>
      <w:r w:rsidR="00EA4B4A">
        <w:rPr>
          <w:lang w:val="en-US"/>
        </w:rPr>
        <w:t>lderman</w:t>
      </w:r>
    </w:p>
    <w:p w14:paraId="218E4BEF" w14:textId="77777777" w:rsidR="00066588" w:rsidRPr="00EA4B4A" w:rsidRDefault="00066588" w:rsidP="0006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03DBB0" w14:textId="77777777" w:rsidR="00066588" w:rsidRPr="00EA4B4A" w:rsidRDefault="00066588" w:rsidP="0006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EA4B4A">
        <w:rPr>
          <w:lang w:val="en-US"/>
        </w:rPr>
        <w:br w:type="page"/>
      </w:r>
    </w:p>
    <w:p w14:paraId="0E0FD88D" w14:textId="77777777" w:rsidR="00066588" w:rsidRDefault="00066588" w:rsidP="00066588">
      <w:pPr>
        <w:pStyle w:val="Heading1"/>
      </w:pPr>
      <w:r>
        <w:lastRenderedPageBreak/>
        <w:t>1. Inleiding</w:t>
      </w:r>
    </w:p>
    <w:p w14:paraId="10F360C8" w14:textId="77777777" w:rsidR="00066588" w:rsidRDefault="00066588" w:rsidP="00066588">
      <w:pPr>
        <w:pStyle w:val="Heading2"/>
      </w:pPr>
      <w:r>
        <w:t>1.1 Doel van het document</w:t>
      </w:r>
    </w:p>
    <w:p w14:paraId="63D49E0A" w14:textId="3A4A7CB6" w:rsidR="00066588" w:rsidRDefault="00E46EFA" w:rsidP="00066588">
      <w:r>
        <w:t>D</w:t>
      </w:r>
      <w:r w:rsidR="00066588" w:rsidRPr="00066588">
        <w:t xml:space="preserve">it document </w:t>
      </w:r>
      <w:r w:rsidR="002C4D38">
        <w:t xml:space="preserve">is bedoeld om alle leden van het ontwikkelteam op één lijn te </w:t>
      </w:r>
      <w:r w:rsidR="00817F10">
        <w:t>krijgen</w:t>
      </w:r>
      <w:r w:rsidR="00066588" w:rsidRPr="00066588">
        <w:t>.</w:t>
      </w:r>
      <w:r w:rsidR="00361788">
        <w:t xml:space="preserve"> Afspraken gemaakt tijdens (online) bijeenkomsten</w:t>
      </w:r>
      <w:r w:rsidR="00EB42A8">
        <w:t xml:space="preserve"> </w:t>
      </w:r>
      <w:r w:rsidR="00A31F48">
        <w:t>worden waar nodig</w:t>
      </w:r>
      <w:r w:rsidR="00EB42A8">
        <w:t xml:space="preserve"> verwerkt in het document.</w:t>
      </w:r>
    </w:p>
    <w:p w14:paraId="6EBFC71D" w14:textId="77777777" w:rsidR="00066588" w:rsidRDefault="00066588" w:rsidP="00066588">
      <w:pPr>
        <w:pStyle w:val="Heading2"/>
      </w:pPr>
      <w:r>
        <w:t>1.2 Overzicht van het spel</w:t>
      </w:r>
    </w:p>
    <w:p w14:paraId="4E468970" w14:textId="0FE40019" w:rsidR="00066588" w:rsidRDefault="00F2434F" w:rsidP="00066588">
      <w:r>
        <w:t>Kabouter Kr</w:t>
      </w:r>
      <w:r w:rsidR="00C13BDE">
        <w:t>u</w:t>
      </w:r>
      <w:r>
        <w:t>k is een combinatie tussen</w:t>
      </w:r>
      <w:r w:rsidR="00A344D2">
        <w:t xml:space="preserve"> een puzzelspel en een platformspel</w:t>
      </w:r>
      <w:r w:rsidR="00066588" w:rsidRPr="00066588">
        <w:t>.</w:t>
      </w:r>
      <w:r w:rsidR="00267D57">
        <w:t xml:space="preserve"> Het spel bestaat uit mee</w:t>
      </w:r>
      <w:r w:rsidR="0093395F">
        <w:t>r</w:t>
      </w:r>
      <w:r w:rsidR="00267D57">
        <w:t>dere levels</w:t>
      </w:r>
      <w:r w:rsidR="0093395F">
        <w:t xml:space="preserve">. </w:t>
      </w:r>
      <w:r w:rsidR="00F1643D">
        <w:t xml:space="preserve">In elk level </w:t>
      </w:r>
      <w:r w:rsidR="000B68E7">
        <w:t xml:space="preserve">moet </w:t>
      </w:r>
      <w:r w:rsidR="00CA3652">
        <w:t xml:space="preserve">de hoofdpersoon, </w:t>
      </w:r>
      <w:r w:rsidR="006A0956">
        <w:t>een kabouter</w:t>
      </w:r>
      <w:r w:rsidR="00CA3652">
        <w:t>,</w:t>
      </w:r>
      <w:r w:rsidR="006A0956">
        <w:t xml:space="preserve"> </w:t>
      </w:r>
      <w:r w:rsidR="000B68E7">
        <w:t xml:space="preserve">proberen de top van het </w:t>
      </w:r>
      <w:r w:rsidR="0093395F">
        <w:t xml:space="preserve">level </w:t>
      </w:r>
      <w:r w:rsidR="00DB33B6">
        <w:t>te bereiken</w:t>
      </w:r>
      <w:r w:rsidR="00D45535">
        <w:t xml:space="preserve">, klimmend van platform naar platform. </w:t>
      </w:r>
      <w:r w:rsidR="00DB532E">
        <w:t>Dat klimmen lukt alleen als het hoogteverschil tussen de platforms niet te groot is</w:t>
      </w:r>
      <w:r w:rsidR="00624FAB">
        <w:t xml:space="preserve">. </w:t>
      </w:r>
      <w:r w:rsidR="00D14368">
        <w:t>Met behulp van een krukje</w:t>
      </w:r>
      <w:r w:rsidR="00327C41">
        <w:t xml:space="preserve"> kan hij </w:t>
      </w:r>
      <w:r w:rsidR="00BB0F2C">
        <w:t>grotere hoogteverschillen</w:t>
      </w:r>
      <w:r w:rsidR="0033381A">
        <w:t xml:space="preserve"> overbruggen.</w:t>
      </w:r>
      <w:r w:rsidR="00197F4F">
        <w:t xml:space="preserve"> </w:t>
      </w:r>
      <w:r w:rsidR="00562688">
        <w:t xml:space="preserve">Een level kan </w:t>
      </w:r>
      <w:r w:rsidR="00552D7D">
        <w:t xml:space="preserve">meerdere krukjes </w:t>
      </w:r>
      <w:r w:rsidR="00562688">
        <w:t>bevatte</w:t>
      </w:r>
      <w:r w:rsidR="00552D7D">
        <w:t xml:space="preserve">n. </w:t>
      </w:r>
      <w:r w:rsidR="00252201">
        <w:t>De kabouter kan krukje</w:t>
      </w:r>
      <w:r w:rsidR="00D130E6">
        <w:t>s</w:t>
      </w:r>
      <w:r w:rsidR="00252201">
        <w:t xml:space="preserve"> dragen naar een andere plek</w:t>
      </w:r>
      <w:r w:rsidR="00D130E6">
        <w:t>, maar altijd maar één tegelijk</w:t>
      </w:r>
      <w:r w:rsidR="00252201">
        <w:t xml:space="preserve">. </w:t>
      </w:r>
      <w:r w:rsidR="00552D7D">
        <w:t>Krukjes kunnen gestapeld worden</w:t>
      </w:r>
      <w:r w:rsidR="00562688">
        <w:t xml:space="preserve"> tot een toren waarlangs de kabouter omhoog kan klimmen.</w:t>
      </w:r>
    </w:p>
    <w:p w14:paraId="031368BB" w14:textId="77777777" w:rsidR="00F23530" w:rsidRDefault="00F23530" w:rsidP="00F23530">
      <w:pPr>
        <w:pStyle w:val="Heading2"/>
      </w:pPr>
      <w:r>
        <w:t>1.3 Betrokkenen</w:t>
      </w:r>
      <w:r w:rsidR="009E7E19">
        <w:t xml:space="preserve"> en rollen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1A03" w14:paraId="4CFCCAB1" w14:textId="77777777" w:rsidTr="00641A03">
        <w:tc>
          <w:tcPr>
            <w:tcW w:w="4508" w:type="dxa"/>
          </w:tcPr>
          <w:p w14:paraId="3B3BFF28" w14:textId="19CBFEEA" w:rsidR="00641A03" w:rsidRDefault="00641A03" w:rsidP="009E7E19">
            <w:r>
              <w:t>Gameontwerper</w:t>
            </w:r>
          </w:p>
        </w:tc>
        <w:tc>
          <w:tcPr>
            <w:tcW w:w="4508" w:type="dxa"/>
          </w:tcPr>
          <w:p w14:paraId="07B88617" w14:textId="2A67E0B6" w:rsidR="00641A03" w:rsidRDefault="000E45E5" w:rsidP="009E7E19">
            <w:r>
              <w:t>Ruud</w:t>
            </w:r>
          </w:p>
        </w:tc>
      </w:tr>
      <w:tr w:rsidR="00641A03" w14:paraId="5ECC8E05" w14:textId="77777777" w:rsidTr="00641A03">
        <w:tc>
          <w:tcPr>
            <w:tcW w:w="4508" w:type="dxa"/>
          </w:tcPr>
          <w:p w14:paraId="18F8B3D5" w14:textId="0B6F9BCF" w:rsidR="00641A03" w:rsidRDefault="00AD5F20" w:rsidP="009E7E19">
            <w:r>
              <w:t>Artiest</w:t>
            </w:r>
          </w:p>
        </w:tc>
        <w:tc>
          <w:tcPr>
            <w:tcW w:w="4508" w:type="dxa"/>
          </w:tcPr>
          <w:p w14:paraId="1817A974" w14:textId="5912384F" w:rsidR="00641A03" w:rsidRDefault="000E45E5" w:rsidP="009E7E19">
            <w:r>
              <w:t>Marja</w:t>
            </w:r>
          </w:p>
        </w:tc>
      </w:tr>
      <w:tr w:rsidR="00641A03" w14:paraId="3E663534" w14:textId="77777777" w:rsidTr="00641A03">
        <w:tc>
          <w:tcPr>
            <w:tcW w:w="4508" w:type="dxa"/>
          </w:tcPr>
          <w:p w14:paraId="68714F93" w14:textId="7323095E" w:rsidR="00641A03" w:rsidRDefault="00AD5F20" w:rsidP="009E7E19">
            <w:r>
              <w:t>Programmeur</w:t>
            </w:r>
          </w:p>
        </w:tc>
        <w:tc>
          <w:tcPr>
            <w:tcW w:w="4508" w:type="dxa"/>
          </w:tcPr>
          <w:p w14:paraId="5E069A9C" w14:textId="1F924C41" w:rsidR="00641A03" w:rsidRDefault="000E45E5" w:rsidP="009E7E19">
            <w:r>
              <w:t>Ruud</w:t>
            </w:r>
          </w:p>
        </w:tc>
      </w:tr>
      <w:tr w:rsidR="00641A03" w14:paraId="337FC9C1" w14:textId="77777777" w:rsidTr="00641A03">
        <w:tc>
          <w:tcPr>
            <w:tcW w:w="4508" w:type="dxa"/>
          </w:tcPr>
          <w:p w14:paraId="7213E042" w14:textId="32410934" w:rsidR="00641A03" w:rsidRDefault="00AD5F20" w:rsidP="009E7E19">
            <w:r>
              <w:t>Levelontwerper</w:t>
            </w:r>
          </w:p>
        </w:tc>
        <w:tc>
          <w:tcPr>
            <w:tcW w:w="4508" w:type="dxa"/>
          </w:tcPr>
          <w:p w14:paraId="7F8F320B" w14:textId="616D6A3D" w:rsidR="00641A03" w:rsidRDefault="000E45E5" w:rsidP="009E7E19">
            <w:r>
              <w:t>(</w:t>
            </w:r>
            <w:proofErr w:type="gramStart"/>
            <w:r>
              <w:t>vacature</w:t>
            </w:r>
            <w:proofErr w:type="gramEnd"/>
            <w:r>
              <w:t>)</w:t>
            </w:r>
          </w:p>
        </w:tc>
      </w:tr>
      <w:tr w:rsidR="00641A03" w14:paraId="03009D0E" w14:textId="77777777" w:rsidTr="00641A03">
        <w:tc>
          <w:tcPr>
            <w:tcW w:w="4508" w:type="dxa"/>
          </w:tcPr>
          <w:p w14:paraId="486BD165" w14:textId="005BD650" w:rsidR="00641A03" w:rsidRDefault="00AD5F20" w:rsidP="009E7E19">
            <w:r>
              <w:t>Geluidstechnicus</w:t>
            </w:r>
          </w:p>
        </w:tc>
        <w:tc>
          <w:tcPr>
            <w:tcW w:w="4508" w:type="dxa"/>
          </w:tcPr>
          <w:p w14:paraId="6B4CF930" w14:textId="2BF44CD6" w:rsidR="00641A03" w:rsidRDefault="000E45E5" w:rsidP="009E7E19">
            <w:r>
              <w:t>(</w:t>
            </w:r>
            <w:proofErr w:type="gramStart"/>
            <w:r>
              <w:t>vacature</w:t>
            </w:r>
            <w:proofErr w:type="gramEnd"/>
            <w:r>
              <w:t>)</w:t>
            </w:r>
          </w:p>
        </w:tc>
      </w:tr>
      <w:tr w:rsidR="00641A03" w14:paraId="38AB03BE" w14:textId="77777777" w:rsidTr="00641A03">
        <w:tc>
          <w:tcPr>
            <w:tcW w:w="4508" w:type="dxa"/>
          </w:tcPr>
          <w:p w14:paraId="4995C3E1" w14:textId="3421FB07" w:rsidR="00641A03" w:rsidRDefault="00AD5F20" w:rsidP="009E7E19">
            <w:r>
              <w:t>Tester</w:t>
            </w:r>
          </w:p>
        </w:tc>
        <w:tc>
          <w:tcPr>
            <w:tcW w:w="4508" w:type="dxa"/>
          </w:tcPr>
          <w:p w14:paraId="11886583" w14:textId="56346D0E" w:rsidR="00641A03" w:rsidRDefault="000E45E5" w:rsidP="009E7E19">
            <w:r>
              <w:t>(</w:t>
            </w:r>
            <w:proofErr w:type="gramStart"/>
            <w:r>
              <w:t>vacature</w:t>
            </w:r>
            <w:proofErr w:type="gramEnd"/>
            <w:r>
              <w:t>)</w:t>
            </w:r>
          </w:p>
        </w:tc>
      </w:tr>
    </w:tbl>
    <w:p w14:paraId="1AA575A6" w14:textId="77777777" w:rsidR="009E7E19" w:rsidRPr="009E7E19" w:rsidRDefault="009E7E19" w:rsidP="009E7E19"/>
    <w:p w14:paraId="589F1F1F" w14:textId="77777777" w:rsidR="009E7E19" w:rsidRDefault="009E7E19" w:rsidP="009E7E19">
      <w:pPr>
        <w:pStyle w:val="Heading2"/>
      </w:pPr>
      <w:r>
        <w:t>1.4 Versiebeheer</w:t>
      </w:r>
    </w:p>
    <w:p w14:paraId="6B79D37B" w14:textId="35510749" w:rsidR="009E7E19" w:rsidRPr="009E7E19" w:rsidRDefault="00791E6C" w:rsidP="009E7E19">
      <w:r>
        <w:t xml:space="preserve">0.1 – eerste </w:t>
      </w:r>
      <w:r w:rsidR="009B61C9">
        <w:t>concept</w:t>
      </w:r>
    </w:p>
    <w:p w14:paraId="3BB3131D" w14:textId="77777777" w:rsidR="00F23530" w:rsidRDefault="00F23530" w:rsidP="00F23530">
      <w:pPr>
        <w:pStyle w:val="Heading2"/>
      </w:pPr>
    </w:p>
    <w:p w14:paraId="5FF11C12" w14:textId="77777777" w:rsidR="00066588" w:rsidRDefault="00066588" w:rsidP="00066588">
      <w:pPr>
        <w:pStyle w:val="Heading1"/>
      </w:pPr>
      <w:r>
        <w:lastRenderedPageBreak/>
        <w:t>2. Spelconcept</w:t>
      </w:r>
    </w:p>
    <w:p w14:paraId="3FCEC4E4" w14:textId="77777777" w:rsidR="00066588" w:rsidRDefault="00066588" w:rsidP="00066588">
      <w:pPr>
        <w:pStyle w:val="Heading2"/>
      </w:pPr>
      <w:r>
        <w:t>2.1 Verhaal en setting</w:t>
      </w:r>
    </w:p>
    <w:p w14:paraId="213B047E" w14:textId="4A33AC5C" w:rsidR="00495B3F" w:rsidRDefault="00495B3F" w:rsidP="00066588">
      <w:r>
        <w:t xml:space="preserve">Kabouter Kruk </w:t>
      </w:r>
      <w:r w:rsidR="00593351">
        <w:t xml:space="preserve">woont </w:t>
      </w:r>
      <w:r w:rsidR="004C31F5">
        <w:t xml:space="preserve">met zijn gezinnetje </w:t>
      </w:r>
      <w:r w:rsidR="00593351">
        <w:t>in een paddenstoel</w:t>
      </w:r>
      <w:r w:rsidR="004C31F5">
        <w:t xml:space="preserve">. </w:t>
      </w:r>
      <w:r w:rsidR="002D724B">
        <w:t xml:space="preserve">Elke </w:t>
      </w:r>
      <w:r w:rsidR="00611A2C">
        <w:t xml:space="preserve">ochtend </w:t>
      </w:r>
      <w:r w:rsidR="002D724B">
        <w:t xml:space="preserve">trekt hij het bos in om </w:t>
      </w:r>
      <w:r w:rsidR="00B4480B">
        <w:t xml:space="preserve">een </w:t>
      </w:r>
      <w:r w:rsidR="00BE3EBA">
        <w:t>lekker</w:t>
      </w:r>
      <w:r w:rsidR="00B4480B">
        <w:t>e appel te plukken</w:t>
      </w:r>
      <w:r w:rsidR="00C515E9">
        <w:t xml:space="preserve">. De klim omhoog </w:t>
      </w:r>
      <w:r w:rsidR="00D2494F">
        <w:t xml:space="preserve">naar de appel </w:t>
      </w:r>
      <w:r w:rsidR="00F35EE4">
        <w:t>is elke dag anders, maar altijd een uitdaging</w:t>
      </w:r>
      <w:r w:rsidR="00FA3821">
        <w:t xml:space="preserve">. </w:t>
      </w:r>
      <w:r w:rsidR="00BB53B0">
        <w:t xml:space="preserve">De dag wordt steevast afgesloten </w:t>
      </w:r>
      <w:r w:rsidR="0015300A">
        <w:t xml:space="preserve">met een </w:t>
      </w:r>
      <w:r w:rsidR="00D07A62">
        <w:t>lekkere appeltaart</w:t>
      </w:r>
      <w:r w:rsidR="00BC420A">
        <w:t xml:space="preserve"> voor Kabouter Kruk en zijn gezin</w:t>
      </w:r>
      <w:r w:rsidR="00D07A62">
        <w:t>.</w:t>
      </w:r>
    </w:p>
    <w:p w14:paraId="729101C6" w14:textId="77777777" w:rsidR="00066588" w:rsidRDefault="00066588" w:rsidP="00066588">
      <w:pPr>
        <w:pStyle w:val="Heading2"/>
      </w:pPr>
      <w:r>
        <w:t>2.2 Doel en speldoelen</w:t>
      </w:r>
    </w:p>
    <w:p w14:paraId="3FFDEF5B" w14:textId="3B682D59" w:rsidR="00066588" w:rsidRDefault="0022668A" w:rsidP="00066588">
      <w:r>
        <w:t xml:space="preserve">Doel van het spel is om </w:t>
      </w:r>
      <w:r w:rsidR="00F85312">
        <w:t>in elk level de appel boven</w:t>
      </w:r>
      <w:r w:rsidR="00D2494F">
        <w:t xml:space="preserve"> </w:t>
      </w:r>
      <w:r w:rsidR="00F85312">
        <w:t xml:space="preserve">in het level te </w:t>
      </w:r>
      <w:r w:rsidR="009F5E3C">
        <w:t>bemachtigen</w:t>
      </w:r>
      <w:r w:rsidR="00066588" w:rsidRPr="00066588">
        <w:t>.</w:t>
      </w:r>
    </w:p>
    <w:p w14:paraId="0BD45B97" w14:textId="77777777" w:rsidR="00066588" w:rsidRDefault="00066588" w:rsidP="00066588">
      <w:pPr>
        <w:pStyle w:val="Heading1"/>
      </w:pPr>
      <w:r>
        <w:lastRenderedPageBreak/>
        <w:t>3. Gameplay</w:t>
      </w:r>
    </w:p>
    <w:p w14:paraId="6CCA680D" w14:textId="77777777" w:rsidR="00066588" w:rsidRDefault="00066588" w:rsidP="00066588">
      <w:pPr>
        <w:pStyle w:val="Heading2"/>
      </w:pPr>
      <w:r>
        <w:t>3.1 Spelsystemen en mechanica</w:t>
      </w:r>
    </w:p>
    <w:p w14:paraId="2A0598DD" w14:textId="39D049B3" w:rsidR="00E10C6A" w:rsidRDefault="00E10C6A" w:rsidP="00066588">
      <w:r>
        <w:t>Het spel speelt als een 2D platformspel.</w:t>
      </w:r>
      <w:r w:rsidR="0079515A">
        <w:t xml:space="preserve"> </w:t>
      </w:r>
      <w:r w:rsidR="00CC6D98">
        <w:t xml:space="preserve">Speler kan </w:t>
      </w:r>
      <w:r w:rsidR="00280EF6">
        <w:t>niet springen, wel klimmen en v</w:t>
      </w:r>
      <w:r w:rsidR="0079515A">
        <w:t>allen</w:t>
      </w:r>
      <w:r w:rsidR="00280EF6">
        <w:t xml:space="preserve">. </w:t>
      </w:r>
      <w:r w:rsidR="00403902">
        <w:t xml:space="preserve">Vallen is verticaal; speler kan niet sturen in de lucht. </w:t>
      </w:r>
      <w:r w:rsidR="00280EF6">
        <w:t xml:space="preserve">Vallen </w:t>
      </w:r>
      <w:r w:rsidR="00582CB0">
        <w:t>is niet schadelijk</w:t>
      </w:r>
      <w:r w:rsidR="00C07675">
        <w:t xml:space="preserve"> (geen ‘</w:t>
      </w:r>
      <w:proofErr w:type="spellStart"/>
      <w:r w:rsidR="00C07675">
        <w:t>fall</w:t>
      </w:r>
      <w:proofErr w:type="spellEnd"/>
      <w:r w:rsidR="00C07675">
        <w:t xml:space="preserve"> </w:t>
      </w:r>
      <w:proofErr w:type="spellStart"/>
      <w:r w:rsidR="00C07675">
        <w:t>damage</w:t>
      </w:r>
      <w:proofErr w:type="spellEnd"/>
      <w:r w:rsidR="00C07675">
        <w:t>’)</w:t>
      </w:r>
      <w:r w:rsidR="00582CB0">
        <w:t>.</w:t>
      </w:r>
      <w:r w:rsidR="0025248E">
        <w:t xml:space="preserve"> Het vallen stopt bij </w:t>
      </w:r>
      <w:r w:rsidR="00736359">
        <w:t xml:space="preserve">het eerstvolgende </w:t>
      </w:r>
      <w:r w:rsidR="0025248E">
        <w:t>platform of krukje</w:t>
      </w:r>
      <w:r w:rsidR="00736359">
        <w:t>,</w:t>
      </w:r>
      <w:r w:rsidR="0025248E">
        <w:t xml:space="preserve"> </w:t>
      </w:r>
      <w:r w:rsidR="00736359">
        <w:t xml:space="preserve">en anders op </w:t>
      </w:r>
      <w:r w:rsidR="0025248E">
        <w:t>de grond</w:t>
      </w:r>
      <w:r w:rsidR="00736359">
        <w:t>.</w:t>
      </w:r>
    </w:p>
    <w:p w14:paraId="68ACD7AC" w14:textId="2B4A97CD" w:rsidR="00E70151" w:rsidRDefault="00D6193F" w:rsidP="00066588">
      <w:r>
        <w:t xml:space="preserve">De speler bestuurt de </w:t>
      </w:r>
      <w:r w:rsidR="00E23768">
        <w:t xml:space="preserve">kabouter </w:t>
      </w:r>
      <w:r w:rsidR="00EF25A1">
        <w:t xml:space="preserve">met toetsenbord, </w:t>
      </w:r>
      <w:r w:rsidR="00722AB2">
        <w:t>game controller, muis of aanraakscherm</w:t>
      </w:r>
      <w:r w:rsidR="00C9696F">
        <w:t xml:space="preserve"> (afhankelijk van de beschikbare hardware)</w:t>
      </w:r>
      <w:r w:rsidR="000C49A8">
        <w:t>.</w:t>
      </w:r>
    </w:p>
    <w:p w14:paraId="58DF6844" w14:textId="5BAD3BCB" w:rsidR="00E70151" w:rsidRDefault="00DF14E4" w:rsidP="00E70151">
      <w:pPr>
        <w:pStyle w:val="ListParagraph"/>
        <w:numPr>
          <w:ilvl w:val="0"/>
          <w:numId w:val="1"/>
        </w:numPr>
      </w:pPr>
      <w:r>
        <w:t>Stuur naar l</w:t>
      </w:r>
      <w:r w:rsidR="000C49A8">
        <w:t>in</w:t>
      </w:r>
      <w:r>
        <w:t xml:space="preserve">ks of rechts om </w:t>
      </w:r>
      <w:r w:rsidR="004B7AAC">
        <w:t>te lopen (</w:t>
      </w:r>
      <w:r w:rsidR="00CD5D1E">
        <w:t xml:space="preserve">op </w:t>
      </w:r>
      <w:r w:rsidR="00673CA8">
        <w:t xml:space="preserve">de grond, op </w:t>
      </w:r>
      <w:r w:rsidR="00CD5D1E">
        <w:t xml:space="preserve">een platform of </w:t>
      </w:r>
      <w:r w:rsidR="00673CA8">
        <w:t xml:space="preserve">op een </w:t>
      </w:r>
      <w:r w:rsidR="00CD5D1E">
        <w:t>krukje</w:t>
      </w:r>
      <w:r w:rsidR="007C6C57">
        <w:t>; niet in de lucht</w:t>
      </w:r>
      <w:r w:rsidR="004B7AAC">
        <w:t>)</w:t>
      </w:r>
      <w:r w:rsidR="00D3244B">
        <w:t>.</w:t>
      </w:r>
      <w:r w:rsidR="00CC348F">
        <w:t xml:space="preserve"> </w:t>
      </w:r>
      <w:r w:rsidR="00F461BC">
        <w:t>Lopen voorbij het uiteinde</w:t>
      </w:r>
      <w:r w:rsidR="0083778D">
        <w:t xml:space="preserve"> van een platform</w:t>
      </w:r>
      <w:r w:rsidR="00A97BFA">
        <w:t xml:space="preserve"> of krukje laat de kabouter </w:t>
      </w:r>
      <w:r w:rsidR="0082617C">
        <w:t>vallen</w:t>
      </w:r>
      <w:r w:rsidR="00A97BFA">
        <w:t>.</w:t>
      </w:r>
    </w:p>
    <w:p w14:paraId="6B5A14A0" w14:textId="0A38147A" w:rsidR="007D54E7" w:rsidRDefault="00E70151" w:rsidP="00E70151">
      <w:pPr>
        <w:pStyle w:val="ListParagraph"/>
        <w:numPr>
          <w:ilvl w:val="0"/>
          <w:numId w:val="1"/>
        </w:numPr>
      </w:pPr>
      <w:r>
        <w:t>Stuur omhoog om te klimmen</w:t>
      </w:r>
      <w:r w:rsidR="00641206">
        <w:t xml:space="preserve"> (indien </w:t>
      </w:r>
      <w:r w:rsidR="00824EFE">
        <w:t>het hoogteverschil klein genoeg is)</w:t>
      </w:r>
      <w:r w:rsidR="005D7006">
        <w:t>.</w:t>
      </w:r>
    </w:p>
    <w:p w14:paraId="4841E274" w14:textId="78872388" w:rsidR="00641206" w:rsidRDefault="00641206" w:rsidP="00E70151">
      <w:pPr>
        <w:pStyle w:val="ListParagraph"/>
        <w:numPr>
          <w:ilvl w:val="0"/>
          <w:numId w:val="1"/>
        </w:numPr>
      </w:pPr>
      <w:r>
        <w:t xml:space="preserve">Stuur omlaag om </w:t>
      </w:r>
      <w:r w:rsidR="002C3DD8">
        <w:t xml:space="preserve">de kabouter te laten </w:t>
      </w:r>
      <w:r w:rsidR="00D70A16">
        <w:t xml:space="preserve">vallen </w:t>
      </w:r>
      <w:r w:rsidR="00BE255E">
        <w:t>of (</w:t>
      </w:r>
      <w:r w:rsidR="008F4CFB">
        <w:t xml:space="preserve">als </w:t>
      </w:r>
      <w:r w:rsidR="0031593A">
        <w:t xml:space="preserve">het hoogteverschil klein genoeg is) </w:t>
      </w:r>
      <w:r w:rsidR="004F78B7">
        <w:t>omlaag te laten klimmen</w:t>
      </w:r>
      <w:r w:rsidR="00AF1F16">
        <w:t>.</w:t>
      </w:r>
    </w:p>
    <w:p w14:paraId="78E8F362" w14:textId="17B7C545" w:rsidR="00C659C7" w:rsidRDefault="00C659C7" w:rsidP="00E70151">
      <w:pPr>
        <w:pStyle w:val="ListParagraph"/>
        <w:numPr>
          <w:ilvl w:val="0"/>
          <w:numId w:val="1"/>
        </w:numPr>
      </w:pPr>
      <w:r>
        <w:t>Actieknop om een krukje op te pakken</w:t>
      </w:r>
      <w:r w:rsidR="00B03FD4">
        <w:t xml:space="preserve"> of </w:t>
      </w:r>
      <w:r w:rsidR="00765863">
        <w:t xml:space="preserve">(indien kabouter al een krukje heeft) </w:t>
      </w:r>
      <w:r w:rsidR="00B03FD4">
        <w:t>neer te zetten.</w:t>
      </w:r>
      <w:r w:rsidR="00EF2C5A">
        <w:t xml:space="preserve"> </w:t>
      </w:r>
      <w:r w:rsidR="00016DEA">
        <w:t xml:space="preserve">Een krukje kan niet opgepakt worden als er een ander krukje </w:t>
      </w:r>
      <w:r w:rsidR="00580F14">
        <w:t xml:space="preserve">(of de speler zelf) </w:t>
      </w:r>
      <w:r w:rsidR="00016DEA">
        <w:t>bovenop staat.</w:t>
      </w:r>
      <w:r w:rsidR="003200E3">
        <w:t xml:space="preserve"> Een krukje </w:t>
      </w:r>
      <w:r w:rsidR="00014351">
        <w:t>kan niet neergezet worden waar al een krukje staat.</w:t>
      </w:r>
      <w:r w:rsidR="00434009">
        <w:t xml:space="preserve"> </w:t>
      </w:r>
      <w:r w:rsidR="00275D56">
        <w:t xml:space="preserve">Je kunt </w:t>
      </w:r>
      <w:r w:rsidR="00A1369F">
        <w:t>een stapel krukje</w:t>
      </w:r>
      <w:r w:rsidR="0050547C">
        <w:t>s</w:t>
      </w:r>
      <w:r w:rsidR="00A1369F">
        <w:t xml:space="preserve"> </w:t>
      </w:r>
      <w:r w:rsidR="008E3C8E">
        <w:t>op</w:t>
      </w:r>
      <w:r w:rsidR="00275D56">
        <w:t xml:space="preserve">bouwen en ook weer afbreken, maar </w:t>
      </w:r>
      <w:r w:rsidR="00A1369F">
        <w:t xml:space="preserve">alleen </w:t>
      </w:r>
      <w:r w:rsidR="0050547C">
        <w:t xml:space="preserve">vanaf de </w:t>
      </w:r>
      <w:r w:rsidR="0054467D">
        <w:t>bovenkant</w:t>
      </w:r>
      <w:r w:rsidR="008E3C8E">
        <w:t>, krukje voor krukje</w:t>
      </w:r>
      <w:r w:rsidR="00A1369F">
        <w:t>.</w:t>
      </w:r>
    </w:p>
    <w:p w14:paraId="2C069D68" w14:textId="5D7439C5" w:rsidR="00066588" w:rsidRDefault="002B6BC5" w:rsidP="00066588">
      <w:r>
        <w:t xml:space="preserve">Krukjes </w:t>
      </w:r>
      <w:r w:rsidR="00D44209">
        <w:t xml:space="preserve">en </w:t>
      </w:r>
      <w:r w:rsidR="008D6F8A">
        <w:t xml:space="preserve">laaghangende </w:t>
      </w:r>
      <w:r w:rsidR="00D44209">
        <w:t xml:space="preserve">platformen </w:t>
      </w:r>
      <w:r>
        <w:t xml:space="preserve">zijn geen </w:t>
      </w:r>
      <w:r w:rsidR="0060736C">
        <w:t>blokkades</w:t>
      </w:r>
      <w:r w:rsidR="00D44209">
        <w:t xml:space="preserve">; de kabouter loopt </w:t>
      </w:r>
      <w:r w:rsidR="00F02666">
        <w:t xml:space="preserve">en klimt </w:t>
      </w:r>
      <w:r w:rsidR="00D44209">
        <w:t xml:space="preserve">er </w:t>
      </w:r>
      <w:r w:rsidR="006831F8">
        <w:t>als het ware voor langs (gezien vanuit het standpunt van de speler).</w:t>
      </w:r>
      <w:r w:rsidR="002930A8">
        <w:t xml:space="preserve"> De </w:t>
      </w:r>
      <w:r w:rsidR="00041F1C">
        <w:t xml:space="preserve">randen </w:t>
      </w:r>
      <w:r w:rsidR="0060736C">
        <w:t xml:space="preserve">van het level zijn wel </w:t>
      </w:r>
      <w:r w:rsidR="003C00BD">
        <w:t>blokkades.</w:t>
      </w:r>
    </w:p>
    <w:p w14:paraId="14D15ACD" w14:textId="77777777" w:rsidR="00066588" w:rsidRDefault="00066588" w:rsidP="00066588">
      <w:pPr>
        <w:pStyle w:val="Heading2"/>
      </w:pPr>
      <w:r>
        <w:t>3.2 Spelstructuur en voortgang</w:t>
      </w:r>
    </w:p>
    <w:p w14:paraId="6A37F0C0" w14:textId="77777777" w:rsidR="001201D2" w:rsidRDefault="007D41DB" w:rsidP="00066588">
      <w:r>
        <w:t xml:space="preserve">De speler </w:t>
      </w:r>
      <w:r w:rsidR="00865722">
        <w:t>begint onder</w:t>
      </w:r>
      <w:r w:rsidR="00FD3F6E">
        <w:t xml:space="preserve"> </w:t>
      </w:r>
      <w:r w:rsidR="00865722">
        <w:t>in het level, op de grond</w:t>
      </w:r>
      <w:r w:rsidR="00066588" w:rsidRPr="00066588">
        <w:t>.</w:t>
      </w:r>
      <w:r w:rsidR="00195811">
        <w:t xml:space="preserve"> De speler </w:t>
      </w:r>
      <w:r w:rsidR="005C746A">
        <w:t>moet proberen om zichzelf een weg naar boven te klimmen</w:t>
      </w:r>
      <w:r w:rsidR="00AB6CD4">
        <w:t>, naar de appel boven in het level</w:t>
      </w:r>
      <w:r w:rsidR="005C746A">
        <w:t xml:space="preserve">. </w:t>
      </w:r>
      <w:r w:rsidR="00AD4C0D">
        <w:t xml:space="preserve">Het </w:t>
      </w:r>
      <w:r w:rsidR="005C746A">
        <w:t xml:space="preserve">zal </w:t>
      </w:r>
      <w:r w:rsidR="00AD4C0D">
        <w:t>doorgaans nodig zijn om krukjes te verplaatsen</w:t>
      </w:r>
      <w:r w:rsidR="00B22B54">
        <w:t xml:space="preserve"> en </w:t>
      </w:r>
      <w:r w:rsidR="00513446">
        <w:t xml:space="preserve">eventueel </w:t>
      </w:r>
      <w:r w:rsidR="00B22B54">
        <w:t xml:space="preserve">stapelen om </w:t>
      </w:r>
      <w:r w:rsidR="00623F3D">
        <w:t xml:space="preserve">hoge </w:t>
      </w:r>
      <w:r w:rsidR="00B22B54">
        <w:t>platforms bereik</w:t>
      </w:r>
      <w:r w:rsidR="00623F3D">
        <w:t>baar te maken.</w:t>
      </w:r>
    </w:p>
    <w:p w14:paraId="3E9530E8" w14:textId="0A3F653E" w:rsidR="00066588" w:rsidRDefault="004C79A9" w:rsidP="00066588">
      <w:r>
        <w:t>Zodra de appel is be</w:t>
      </w:r>
      <w:r w:rsidR="000468D2">
        <w:t>reikt, volgt een felicitatie</w:t>
      </w:r>
      <w:r w:rsidR="001201D2">
        <w:t>/</w:t>
      </w:r>
      <w:proofErr w:type="spellStart"/>
      <w:r w:rsidR="001201D2">
        <w:t>cutscene</w:t>
      </w:r>
      <w:proofErr w:type="spellEnd"/>
      <w:r w:rsidR="000468D2">
        <w:t xml:space="preserve"> en gaat de speler door naar het volgende level.</w:t>
      </w:r>
    </w:p>
    <w:p w14:paraId="7C82043A" w14:textId="77777777" w:rsidR="00066588" w:rsidRDefault="00066588" w:rsidP="00066588">
      <w:pPr>
        <w:pStyle w:val="Heading1"/>
      </w:pPr>
      <w:r>
        <w:lastRenderedPageBreak/>
        <w:t>4. Personages</w:t>
      </w:r>
    </w:p>
    <w:p w14:paraId="22E91E02" w14:textId="77777777" w:rsidR="00066588" w:rsidRDefault="00066588" w:rsidP="00066588">
      <w:pPr>
        <w:pStyle w:val="Heading2"/>
      </w:pPr>
      <w:r>
        <w:t>4.1 Hoofdpersonages</w:t>
      </w:r>
    </w:p>
    <w:p w14:paraId="6430ECCB" w14:textId="2D4AF5C5" w:rsidR="00066588" w:rsidRDefault="008B4F81" w:rsidP="00066588">
      <w:r>
        <w:t xml:space="preserve">De speler bestuurt </w:t>
      </w:r>
      <w:r w:rsidR="00E312B7">
        <w:t>de k</w:t>
      </w:r>
      <w:r w:rsidR="00D878E9">
        <w:t>aboute</w:t>
      </w:r>
      <w:r w:rsidR="00E312B7">
        <w:t>r</w:t>
      </w:r>
      <w:r w:rsidR="00066588" w:rsidRPr="00066588">
        <w:t>.</w:t>
      </w:r>
    </w:p>
    <w:p w14:paraId="68A65F6F" w14:textId="7520BEB6" w:rsidR="000D69AF" w:rsidRDefault="00B571EA" w:rsidP="00066588">
      <w:r>
        <w:t xml:space="preserve">Mogelijke uitbreiding: </w:t>
      </w:r>
      <w:r w:rsidR="00336F00">
        <w:t xml:space="preserve">een </w:t>
      </w:r>
      <w:proofErr w:type="spellStart"/>
      <w:r w:rsidR="003C434F">
        <w:t>multi-player</w:t>
      </w:r>
      <w:proofErr w:type="spellEnd"/>
      <w:r w:rsidR="003C434F">
        <w:t xml:space="preserve"> mode, waarin elke speler een eigen kabouter bestuurt.</w:t>
      </w:r>
    </w:p>
    <w:p w14:paraId="43F91F2F" w14:textId="77777777" w:rsidR="00066588" w:rsidRDefault="00066588" w:rsidP="00066588">
      <w:pPr>
        <w:pStyle w:val="Heading2"/>
      </w:pPr>
      <w:r>
        <w:t>4.2 Niet-speler personages (</w:t>
      </w:r>
      <w:proofErr w:type="spellStart"/>
      <w:r>
        <w:t>NPC's</w:t>
      </w:r>
      <w:proofErr w:type="spellEnd"/>
      <w:r>
        <w:t>)</w:t>
      </w:r>
    </w:p>
    <w:p w14:paraId="472E1615" w14:textId="77CA6BEE" w:rsidR="00066588" w:rsidRDefault="00221933" w:rsidP="00066588">
      <w:r>
        <w:t>G</w:t>
      </w:r>
      <w:r w:rsidR="00B571EA">
        <w:t xml:space="preserve">een </w:t>
      </w:r>
      <w:proofErr w:type="spellStart"/>
      <w:r w:rsidR="00B571EA">
        <w:t>NPC’s</w:t>
      </w:r>
      <w:proofErr w:type="spellEnd"/>
      <w:r w:rsidR="00066588" w:rsidRPr="00066588">
        <w:t>.</w:t>
      </w:r>
    </w:p>
    <w:p w14:paraId="6162EC0F" w14:textId="02F8428C" w:rsidR="00336F00" w:rsidRDefault="00336F00" w:rsidP="00066588">
      <w:r>
        <w:t>Mogelijke uitbreiding:</w:t>
      </w:r>
      <w:r w:rsidR="004B13A7">
        <w:t xml:space="preserve"> </w:t>
      </w:r>
      <w:proofErr w:type="spellStart"/>
      <w:r w:rsidR="003F75DF">
        <w:t>NPC’s</w:t>
      </w:r>
      <w:proofErr w:type="spellEnd"/>
      <w:r w:rsidR="003F75DF">
        <w:t xml:space="preserve"> die de speler hinderen, bijvoorbeeld </w:t>
      </w:r>
      <w:r w:rsidR="00BD3AA3">
        <w:t>voorbijvliegende vogels die de speler laten vallen bij aanraking.</w:t>
      </w:r>
    </w:p>
    <w:p w14:paraId="7BC2D4C6" w14:textId="77777777" w:rsidR="00B571EA" w:rsidRDefault="00B571EA" w:rsidP="00066588"/>
    <w:p w14:paraId="4E11EC75" w14:textId="77777777" w:rsidR="00066588" w:rsidRDefault="00066588" w:rsidP="00066588">
      <w:pPr>
        <w:pStyle w:val="Heading1"/>
      </w:pPr>
      <w:r>
        <w:lastRenderedPageBreak/>
        <w:t>5. Spelwereld</w:t>
      </w:r>
    </w:p>
    <w:p w14:paraId="20A933A0" w14:textId="77777777" w:rsidR="00066588" w:rsidRDefault="00066588" w:rsidP="00066588">
      <w:pPr>
        <w:pStyle w:val="Heading2"/>
      </w:pPr>
      <w:r>
        <w:t>5.1 Omgevingen en locaties</w:t>
      </w:r>
    </w:p>
    <w:p w14:paraId="162E42EA" w14:textId="4E0E9F8F" w:rsidR="00066588" w:rsidRDefault="00F7179D" w:rsidP="00066588">
      <w:r>
        <w:t xml:space="preserve">Elk </w:t>
      </w:r>
      <w:r w:rsidR="002654C6">
        <w:t>level is een gesloten gebied, rechthoekig van vorm</w:t>
      </w:r>
      <w:r w:rsidR="00066588" w:rsidRPr="00066588">
        <w:t>.</w:t>
      </w:r>
      <w:r w:rsidR="0069100C">
        <w:t xml:space="preserve"> </w:t>
      </w:r>
      <w:r w:rsidR="00871627">
        <w:t xml:space="preserve">Levels zullen doorgaans niet </w:t>
      </w:r>
      <w:r w:rsidR="00977892">
        <w:t xml:space="preserve">bijzonder </w:t>
      </w:r>
      <w:r w:rsidR="00871627">
        <w:t xml:space="preserve">breed zijn, </w:t>
      </w:r>
      <w:r w:rsidR="000D61F3">
        <w:t xml:space="preserve">omdat </w:t>
      </w:r>
      <w:r w:rsidR="00723849">
        <w:t xml:space="preserve">de uitdaging van het spel </w:t>
      </w:r>
      <w:r w:rsidR="003F72EC">
        <w:t xml:space="preserve">in </w:t>
      </w:r>
      <w:r w:rsidR="00947AFA">
        <w:t>de hoogte zit</w:t>
      </w:r>
      <w:r w:rsidR="000D61F3">
        <w:t>.</w:t>
      </w:r>
    </w:p>
    <w:p w14:paraId="07C9D0EB" w14:textId="77777777" w:rsidR="00066588" w:rsidRDefault="00066588" w:rsidP="00066588">
      <w:pPr>
        <w:pStyle w:val="Heading2"/>
      </w:pPr>
      <w:r>
        <w:t>5.2 Kaarten en niveaus</w:t>
      </w:r>
    </w:p>
    <w:p w14:paraId="64608CE7" w14:textId="3114921B" w:rsidR="00066588" w:rsidRDefault="0036016B" w:rsidP="00066588">
      <w:r>
        <w:t xml:space="preserve">TODO </w:t>
      </w:r>
      <w:r w:rsidR="00C1509D">
        <w:t>–</w:t>
      </w:r>
      <w:r>
        <w:t xml:space="preserve"> </w:t>
      </w:r>
      <w:r w:rsidR="00066588" w:rsidRPr="00066588">
        <w:t>Beschrijf de structuur van de spelkaarten en niveaus.</w:t>
      </w:r>
    </w:p>
    <w:p w14:paraId="670A6956" w14:textId="77777777" w:rsidR="00066588" w:rsidRDefault="00066588" w:rsidP="00066588">
      <w:pPr>
        <w:pStyle w:val="Heading1"/>
      </w:pPr>
      <w:r>
        <w:lastRenderedPageBreak/>
        <w:t>6. Interface en gebruikservaring</w:t>
      </w:r>
    </w:p>
    <w:p w14:paraId="1577E5E8" w14:textId="77777777" w:rsidR="00066588" w:rsidRDefault="00066588" w:rsidP="00066588">
      <w:pPr>
        <w:pStyle w:val="Heading2"/>
      </w:pPr>
      <w:r>
        <w:t>6.1 Gebruikersinterface (UI)</w:t>
      </w:r>
    </w:p>
    <w:p w14:paraId="33BBAAB5" w14:textId="70B4F3C9" w:rsidR="00066588" w:rsidRDefault="006B227A" w:rsidP="00066588">
      <w:r>
        <w:t xml:space="preserve">Vanuit </w:t>
      </w:r>
      <w:r w:rsidR="003537B1">
        <w:t>het titelscherm</w:t>
      </w:r>
      <w:r w:rsidR="00D438CD">
        <w:t xml:space="preserve"> heeft de speler</w:t>
      </w:r>
      <w:r w:rsidR="00723EFB">
        <w:t xml:space="preserve"> een aantal keuzes</w:t>
      </w:r>
      <w:r w:rsidR="00066588" w:rsidRPr="00066588">
        <w:t>.</w:t>
      </w:r>
    </w:p>
    <w:p w14:paraId="1F1F7031" w14:textId="590FF195" w:rsidR="00B870D8" w:rsidRDefault="00B870D8" w:rsidP="00B870D8">
      <w:pPr>
        <w:pStyle w:val="ListParagraph"/>
        <w:numPr>
          <w:ilvl w:val="0"/>
          <w:numId w:val="2"/>
        </w:numPr>
      </w:pPr>
      <w:r>
        <w:t>Direct spelen</w:t>
      </w:r>
      <w:r w:rsidR="008226AF">
        <w:t xml:space="preserve"> (</w:t>
      </w:r>
      <w:r w:rsidR="00E12F44">
        <w:t xml:space="preserve">vanaf het </w:t>
      </w:r>
      <w:r w:rsidR="002A2B6C">
        <w:t xml:space="preserve">level </w:t>
      </w:r>
      <w:r w:rsidR="00E12F44">
        <w:t>waar de speler het laatst</w:t>
      </w:r>
      <w:r w:rsidR="003C2B59">
        <w:t xml:space="preserve"> geweest is</w:t>
      </w:r>
      <w:r w:rsidR="002A2B6C">
        <w:t>)</w:t>
      </w:r>
    </w:p>
    <w:p w14:paraId="399BAE9A" w14:textId="4C71F25B" w:rsidR="009B2CC4" w:rsidRDefault="009B2CC4" w:rsidP="00B870D8">
      <w:pPr>
        <w:pStyle w:val="ListParagraph"/>
        <w:numPr>
          <w:ilvl w:val="0"/>
          <w:numId w:val="2"/>
        </w:numPr>
      </w:pPr>
      <w:r>
        <w:t xml:space="preserve">Ga naar </w:t>
      </w:r>
      <w:r w:rsidR="00061AAC">
        <w:t xml:space="preserve">het </w:t>
      </w:r>
      <w:r w:rsidR="00F836A0">
        <w:t>level-keuzescherm</w:t>
      </w:r>
    </w:p>
    <w:p w14:paraId="139382F7" w14:textId="77777777" w:rsidR="00063928" w:rsidRDefault="00063928" w:rsidP="00063928">
      <w:pPr>
        <w:pStyle w:val="ListParagraph"/>
        <w:numPr>
          <w:ilvl w:val="0"/>
          <w:numId w:val="2"/>
        </w:numPr>
      </w:pPr>
      <w:r>
        <w:t>Ga naar het instellingenscherm</w:t>
      </w:r>
    </w:p>
    <w:p w14:paraId="119EC90C" w14:textId="09325232" w:rsidR="00063928" w:rsidRDefault="00035DC3" w:rsidP="00063928">
      <w:r>
        <w:t>H</w:t>
      </w:r>
      <w:r w:rsidR="00063928">
        <w:t xml:space="preserve">et level-keuzescherm </w:t>
      </w:r>
      <w:r>
        <w:t xml:space="preserve">is </w:t>
      </w:r>
      <w:r w:rsidR="00922C2B">
        <w:t xml:space="preserve">een lijst of </w:t>
      </w:r>
      <w:proofErr w:type="spellStart"/>
      <w:r w:rsidR="00922C2B">
        <w:t>grid</w:t>
      </w:r>
      <w:proofErr w:type="spellEnd"/>
      <w:r w:rsidR="00922C2B">
        <w:t xml:space="preserve"> met daarin alle levels. Levels die nog niet </w:t>
      </w:r>
      <w:r w:rsidR="002507F5">
        <w:t xml:space="preserve">‘ontsloten’ </w:t>
      </w:r>
      <w:r w:rsidR="00C32E8E">
        <w:t>zijn, worden getoond als een slotje</w:t>
      </w:r>
      <w:r w:rsidR="002507F5">
        <w:t>.</w:t>
      </w:r>
      <w:r w:rsidR="00B25E74">
        <w:t xml:space="preserve"> Kies een level dat wel ontsloten is om het level direct te spelen.</w:t>
      </w:r>
    </w:p>
    <w:p w14:paraId="6728B3F4" w14:textId="0820D8F0" w:rsidR="00063928" w:rsidRDefault="00375F6F" w:rsidP="00063928">
      <w:r>
        <w:t>In h</w:t>
      </w:r>
      <w:r w:rsidR="00317F81">
        <w:t>et instellingenscherm</w:t>
      </w:r>
      <w:r>
        <w:t xml:space="preserve"> </w:t>
      </w:r>
      <w:r w:rsidR="00236058">
        <w:t xml:space="preserve">kan de speler </w:t>
      </w:r>
      <w:r w:rsidR="0052154A">
        <w:t>de volgende keuzes maken</w:t>
      </w:r>
      <w:r w:rsidR="00B06EBC">
        <w:t>:</w:t>
      </w:r>
    </w:p>
    <w:p w14:paraId="3F447E0E" w14:textId="533123B4" w:rsidR="0052154A" w:rsidRDefault="00BB32CD" w:rsidP="00B06EBC">
      <w:pPr>
        <w:pStyle w:val="ListParagraph"/>
        <w:numPr>
          <w:ilvl w:val="0"/>
          <w:numId w:val="3"/>
        </w:numPr>
      </w:pPr>
      <w:r>
        <w:t>B</w:t>
      </w:r>
      <w:r w:rsidR="0052154A">
        <w:t>esturing</w:t>
      </w:r>
      <w:r>
        <w:t xml:space="preserve"> (afhankelijk van platform, bijvoorbeeld</w:t>
      </w:r>
      <w:r w:rsidR="00691940">
        <w:t xml:space="preserve"> </w:t>
      </w:r>
      <w:r w:rsidR="000A1B46">
        <w:t xml:space="preserve">keuze tussen </w:t>
      </w:r>
      <w:r w:rsidR="00691940">
        <w:t>toe</w:t>
      </w:r>
      <w:r w:rsidR="00DD575B">
        <w:t xml:space="preserve">tsenbord </w:t>
      </w:r>
      <w:r w:rsidR="000A1B46">
        <w:t xml:space="preserve">en </w:t>
      </w:r>
      <w:r w:rsidR="00DD575B">
        <w:t>muis/aanraakscherm op een PC)</w:t>
      </w:r>
    </w:p>
    <w:p w14:paraId="0126C233" w14:textId="02ACEE74" w:rsidR="00B06EBC" w:rsidRDefault="0052154A" w:rsidP="00B06EBC">
      <w:pPr>
        <w:pStyle w:val="ListParagraph"/>
        <w:numPr>
          <w:ilvl w:val="0"/>
          <w:numId w:val="3"/>
        </w:numPr>
      </w:pPr>
      <w:r>
        <w:t>Audio-volume (g</w:t>
      </w:r>
      <w:r w:rsidR="00B06EBC">
        <w:t>eluidseffecten</w:t>
      </w:r>
      <w:r>
        <w:t>, muziek)</w:t>
      </w:r>
    </w:p>
    <w:p w14:paraId="4E185AF8" w14:textId="30635488" w:rsidR="00E175CF" w:rsidRDefault="00E175CF" w:rsidP="00E175CF">
      <w:r>
        <w:t xml:space="preserve">Deze schermen hebben natuurlijk </w:t>
      </w:r>
      <w:r w:rsidR="008D5BB6">
        <w:t xml:space="preserve">altijd </w:t>
      </w:r>
      <w:r>
        <w:t xml:space="preserve">een </w:t>
      </w:r>
      <w:r w:rsidR="008D5BB6">
        <w:t>knop om terug te keren naar het titelscherm.</w:t>
      </w:r>
    </w:p>
    <w:p w14:paraId="4190A8C9" w14:textId="77777777" w:rsidR="00066588" w:rsidRDefault="00066588" w:rsidP="00066588">
      <w:pPr>
        <w:pStyle w:val="Heading2"/>
      </w:pPr>
      <w:r>
        <w:t>6.2 Gebruikerservaring (UX)</w:t>
      </w:r>
    </w:p>
    <w:p w14:paraId="65A80859" w14:textId="223384C6" w:rsidR="00066588" w:rsidRDefault="00B37ECC" w:rsidP="00066588">
      <w:r>
        <w:t>Besturing is afhankelijk van het platform</w:t>
      </w:r>
      <w:r w:rsidR="00066588" w:rsidRPr="00066588">
        <w:t>.</w:t>
      </w:r>
      <w:r w:rsidR="00C5023A">
        <w:t xml:space="preserve"> UX dient zoveel mogelijk overeen te komen met wat spelers gewend zijn van </w:t>
      </w:r>
      <w:r w:rsidR="00DA7BCA">
        <w:t>vergelijkbare spellen op hetzelfde platform.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610"/>
        <w:gridCol w:w="4521"/>
      </w:tblGrid>
      <w:tr w:rsidR="00624EE1" w14:paraId="254F1D86" w14:textId="77777777" w:rsidTr="004B1076">
        <w:tc>
          <w:tcPr>
            <w:tcW w:w="1885" w:type="dxa"/>
          </w:tcPr>
          <w:p w14:paraId="5DF6A2C1" w14:textId="52B9EB9B" w:rsidR="00624EE1" w:rsidRDefault="00624EE1" w:rsidP="00066588">
            <w:r>
              <w:t>Platform</w:t>
            </w:r>
          </w:p>
        </w:tc>
        <w:tc>
          <w:tcPr>
            <w:tcW w:w="2610" w:type="dxa"/>
          </w:tcPr>
          <w:p w14:paraId="59CEAC3D" w14:textId="0C41228A" w:rsidR="00624EE1" w:rsidRDefault="00503DEF" w:rsidP="00066588">
            <w:r>
              <w:t>Vereiste ondersteuning</w:t>
            </w:r>
          </w:p>
        </w:tc>
        <w:tc>
          <w:tcPr>
            <w:tcW w:w="4521" w:type="dxa"/>
          </w:tcPr>
          <w:p w14:paraId="68B2901A" w14:textId="1ABE00F3" w:rsidR="00624EE1" w:rsidRDefault="000F442A" w:rsidP="00066588">
            <w:r>
              <w:t>Aanvullende ondersteuning</w:t>
            </w:r>
          </w:p>
        </w:tc>
      </w:tr>
      <w:tr w:rsidR="00624EE1" w14:paraId="36060068" w14:textId="77777777" w:rsidTr="004B1076">
        <w:tc>
          <w:tcPr>
            <w:tcW w:w="1885" w:type="dxa"/>
          </w:tcPr>
          <w:p w14:paraId="672C5C9E" w14:textId="0EC74E46" w:rsidR="00624EE1" w:rsidRDefault="00624EE1" w:rsidP="00066588">
            <w:r>
              <w:t>PC</w:t>
            </w:r>
          </w:p>
        </w:tc>
        <w:tc>
          <w:tcPr>
            <w:tcW w:w="2610" w:type="dxa"/>
          </w:tcPr>
          <w:p w14:paraId="2BEA096B" w14:textId="1998A82E" w:rsidR="00624EE1" w:rsidRDefault="007A6F00" w:rsidP="00066588">
            <w:r>
              <w:t>T</w:t>
            </w:r>
            <w:r w:rsidR="0028336A">
              <w:t>oetsenbord</w:t>
            </w:r>
          </w:p>
        </w:tc>
        <w:tc>
          <w:tcPr>
            <w:tcW w:w="4521" w:type="dxa"/>
          </w:tcPr>
          <w:p w14:paraId="4C78168D" w14:textId="291D6DCF" w:rsidR="00624EE1" w:rsidRDefault="007A6F00" w:rsidP="00066588">
            <w:r>
              <w:t>Game controller</w:t>
            </w:r>
            <w:r w:rsidR="004B1076">
              <w:t>, muis, aanraakscherm</w:t>
            </w:r>
          </w:p>
        </w:tc>
      </w:tr>
      <w:tr w:rsidR="00624EE1" w14:paraId="55FC86EC" w14:textId="77777777" w:rsidTr="004B1076">
        <w:tc>
          <w:tcPr>
            <w:tcW w:w="1885" w:type="dxa"/>
          </w:tcPr>
          <w:p w14:paraId="1F4A5FD0" w14:textId="45CE8C5C" w:rsidR="00624EE1" w:rsidRDefault="007A6F00" w:rsidP="00066588">
            <w:r>
              <w:t>Mobiel/tablet</w:t>
            </w:r>
          </w:p>
        </w:tc>
        <w:tc>
          <w:tcPr>
            <w:tcW w:w="2610" w:type="dxa"/>
          </w:tcPr>
          <w:p w14:paraId="034A73BA" w14:textId="3A8A728A" w:rsidR="00624EE1" w:rsidRDefault="007A6F00" w:rsidP="00066588">
            <w:r>
              <w:t>Aanraakscherm</w:t>
            </w:r>
          </w:p>
        </w:tc>
        <w:tc>
          <w:tcPr>
            <w:tcW w:w="4521" w:type="dxa"/>
          </w:tcPr>
          <w:p w14:paraId="5A464CC8" w14:textId="7D2F1336" w:rsidR="00624EE1" w:rsidRDefault="004B1076" w:rsidP="00066588">
            <w:r>
              <w:t>Toetsenbord</w:t>
            </w:r>
            <w:r w:rsidR="007E2C49">
              <w:t>, tilt control</w:t>
            </w:r>
          </w:p>
        </w:tc>
      </w:tr>
      <w:tr w:rsidR="00624EE1" w14:paraId="40960DEC" w14:textId="77777777" w:rsidTr="004B1076">
        <w:tc>
          <w:tcPr>
            <w:tcW w:w="1885" w:type="dxa"/>
          </w:tcPr>
          <w:p w14:paraId="53D0FCA7" w14:textId="09D94954" w:rsidR="00624EE1" w:rsidRDefault="007A6F00" w:rsidP="00066588">
            <w:r>
              <w:t>Console</w:t>
            </w:r>
          </w:p>
        </w:tc>
        <w:tc>
          <w:tcPr>
            <w:tcW w:w="2610" w:type="dxa"/>
          </w:tcPr>
          <w:p w14:paraId="1379623F" w14:textId="22B8234E" w:rsidR="00624EE1" w:rsidRDefault="007A6F00" w:rsidP="00066588">
            <w:r>
              <w:t>Game</w:t>
            </w:r>
            <w:r w:rsidR="004B1076">
              <w:t xml:space="preserve"> controller</w:t>
            </w:r>
          </w:p>
        </w:tc>
        <w:tc>
          <w:tcPr>
            <w:tcW w:w="4521" w:type="dxa"/>
          </w:tcPr>
          <w:p w14:paraId="32BABA9E" w14:textId="77777777" w:rsidR="00624EE1" w:rsidRDefault="00624EE1" w:rsidP="00066588"/>
        </w:tc>
      </w:tr>
    </w:tbl>
    <w:p w14:paraId="261D053F" w14:textId="77777777" w:rsidR="009952BF" w:rsidRDefault="009952BF" w:rsidP="00066588"/>
    <w:p w14:paraId="43BB4702" w14:textId="021F1635" w:rsidR="001579A2" w:rsidRDefault="005E15A3" w:rsidP="00066588">
      <w:r>
        <w:t xml:space="preserve">De </w:t>
      </w:r>
      <w:r w:rsidR="00457635">
        <w:t xml:space="preserve">besturing van het spel is </w:t>
      </w:r>
      <w:r w:rsidR="00BE4FBC">
        <w:t xml:space="preserve">standaard </w:t>
      </w:r>
      <w:r w:rsidR="00355E9E">
        <w:t>(</w:t>
      </w:r>
      <w:r w:rsidR="009952BF">
        <w:t>links, rechts, op, neer, actie)</w:t>
      </w:r>
      <w:r w:rsidR="00BE4FBC">
        <w:t>,</w:t>
      </w:r>
      <w:r w:rsidR="00436BE2">
        <w:t xml:space="preserve"> </w:t>
      </w:r>
      <w:r w:rsidR="00BE4FBC">
        <w:t>maar er zijn twee extra</w:t>
      </w:r>
      <w:r w:rsidR="00D010A2">
        <w:t>’</w:t>
      </w:r>
      <w:r w:rsidR="00BE4FBC">
        <w:t>s</w:t>
      </w:r>
      <w:r w:rsidR="00D010A2">
        <w:t xml:space="preserve"> waarover wat dieper nagedacht zal worden tijdens de implementatie.</w:t>
      </w:r>
    </w:p>
    <w:p w14:paraId="23DA7EF0" w14:textId="577D030C" w:rsidR="00A30F84" w:rsidRDefault="00B23496" w:rsidP="00A30F84">
      <w:pPr>
        <w:pStyle w:val="ListParagraph"/>
        <w:numPr>
          <w:ilvl w:val="0"/>
          <w:numId w:val="4"/>
        </w:numPr>
      </w:pPr>
      <w:r>
        <w:t>Herstart het level</w:t>
      </w:r>
    </w:p>
    <w:p w14:paraId="51709927" w14:textId="0AA6A890" w:rsidR="00CF3A43" w:rsidRDefault="00B23496" w:rsidP="00A30F84">
      <w:pPr>
        <w:pStyle w:val="ListParagraph"/>
        <w:numPr>
          <w:ilvl w:val="0"/>
          <w:numId w:val="4"/>
        </w:numPr>
      </w:pPr>
      <w:r>
        <w:t>Terug naar het menu.</w:t>
      </w:r>
    </w:p>
    <w:p w14:paraId="7A553CA8" w14:textId="77777777" w:rsidR="00066588" w:rsidRDefault="00066588" w:rsidP="00066588">
      <w:pPr>
        <w:pStyle w:val="Heading1"/>
      </w:pPr>
      <w:r>
        <w:lastRenderedPageBreak/>
        <w:t>7. Audio en visuele stijl</w:t>
      </w:r>
    </w:p>
    <w:p w14:paraId="330502AD" w14:textId="77777777" w:rsidR="00066588" w:rsidRDefault="00066588" w:rsidP="00066588">
      <w:pPr>
        <w:pStyle w:val="Heading2"/>
      </w:pPr>
      <w:r>
        <w:t>7.1 Grafische stijl</w:t>
      </w:r>
    </w:p>
    <w:p w14:paraId="6244743F" w14:textId="730A3D59" w:rsidR="00066588" w:rsidRDefault="00807486" w:rsidP="00066588">
      <w:r>
        <w:t>Cartoon</w:t>
      </w:r>
      <w:r w:rsidR="00A71639">
        <w:t xml:space="preserve">-stijl, stereotype kabouter </w:t>
      </w:r>
      <w:r w:rsidR="00DF2FB0">
        <w:t xml:space="preserve">(gedrongen figuur, </w:t>
      </w:r>
      <w:r w:rsidR="00A71639">
        <w:t>witte baard</w:t>
      </w:r>
      <w:r w:rsidR="00DF2FB0">
        <w:t>,</w:t>
      </w:r>
      <w:r w:rsidR="00A71639">
        <w:t xml:space="preserve"> </w:t>
      </w:r>
      <w:r w:rsidR="00DF2FB0">
        <w:t xml:space="preserve">puntmuts), </w:t>
      </w:r>
      <w:r w:rsidR="006845E3">
        <w:t>paddenstoel-</w:t>
      </w:r>
      <w:r w:rsidR="00DF2FB0">
        <w:t>kabouterhuisjes</w:t>
      </w:r>
      <w:r w:rsidR="00A557D7">
        <w:t>, veel groen om te benadrukken dat het in een bos is</w:t>
      </w:r>
      <w:r w:rsidR="00002CC0">
        <w:t>.</w:t>
      </w:r>
    </w:p>
    <w:p w14:paraId="3D258F02" w14:textId="6714F672" w:rsidR="00832757" w:rsidRDefault="009B1018" w:rsidP="00066588">
      <w:r>
        <w:t xml:space="preserve">Het staat </w:t>
      </w:r>
      <w:r w:rsidR="00832757">
        <w:t>de artiest</w:t>
      </w:r>
      <w:r>
        <w:t xml:space="preserve"> vrij </w:t>
      </w:r>
      <w:r w:rsidR="00637F18">
        <w:t>hiervan af te wijken en een eigen stijl toe te passen</w:t>
      </w:r>
      <w:r w:rsidR="00AF64F8">
        <w:t>.</w:t>
      </w:r>
    </w:p>
    <w:p w14:paraId="772C8713" w14:textId="77777777" w:rsidR="00066588" w:rsidRDefault="00066588" w:rsidP="00066588">
      <w:pPr>
        <w:pStyle w:val="Heading2"/>
      </w:pPr>
      <w:r>
        <w:t>7.2 Geluid en muziek</w:t>
      </w:r>
    </w:p>
    <w:p w14:paraId="665181DE" w14:textId="7585C3CC" w:rsidR="002934AA" w:rsidRDefault="00125915" w:rsidP="002934AA">
      <w:r>
        <w:t>Buiten het spel</w:t>
      </w:r>
      <w:r w:rsidR="002934AA">
        <w:t>:</w:t>
      </w:r>
    </w:p>
    <w:p w14:paraId="63B84254" w14:textId="21951E5E" w:rsidR="009C4A9F" w:rsidRDefault="009C4A9F" w:rsidP="00EF3961">
      <w:pPr>
        <w:pStyle w:val="ListParagraph"/>
        <w:numPr>
          <w:ilvl w:val="0"/>
          <w:numId w:val="6"/>
        </w:numPr>
      </w:pPr>
      <w:r>
        <w:t>Achtergrondmuziek</w:t>
      </w:r>
      <w:r w:rsidR="003F72A7">
        <w:t>:</w:t>
      </w:r>
      <w:r>
        <w:t xml:space="preserve"> bijvoorbeeld </w:t>
      </w:r>
      <w:r>
        <w:t>“Op een grote paddenstoel” (instrumentaal)</w:t>
      </w:r>
    </w:p>
    <w:p w14:paraId="6CE532E8" w14:textId="01BE984E" w:rsidR="00EF3961" w:rsidRPr="002934AA" w:rsidRDefault="00325A61" w:rsidP="00EF3961">
      <w:pPr>
        <w:pStyle w:val="ListParagraph"/>
        <w:numPr>
          <w:ilvl w:val="0"/>
          <w:numId w:val="6"/>
        </w:numPr>
      </w:pPr>
      <w:r>
        <w:t xml:space="preserve">Twinkelend geluidje bij </w:t>
      </w:r>
      <w:r w:rsidR="00C0743D">
        <w:t>het maken van een keuze</w:t>
      </w:r>
    </w:p>
    <w:p w14:paraId="563AB7D6" w14:textId="122C95BB" w:rsidR="006D47E6" w:rsidRDefault="002566A8" w:rsidP="00D51681">
      <w:pPr>
        <w:tabs>
          <w:tab w:val="left" w:pos="1188"/>
        </w:tabs>
      </w:pPr>
      <w:r>
        <w:t>Tijdens het spel</w:t>
      </w:r>
      <w:r w:rsidR="004439B9">
        <w:t>:</w:t>
      </w:r>
    </w:p>
    <w:p w14:paraId="79005551" w14:textId="760F5004" w:rsidR="0071658D" w:rsidRDefault="002566A8" w:rsidP="0071658D">
      <w:pPr>
        <w:pStyle w:val="ListParagraph"/>
        <w:numPr>
          <w:ilvl w:val="0"/>
          <w:numId w:val="6"/>
        </w:numPr>
        <w:tabs>
          <w:tab w:val="left" w:pos="1188"/>
        </w:tabs>
      </w:pPr>
      <w:r>
        <w:t>Achtergrondmuziek</w:t>
      </w:r>
      <w:r w:rsidR="003F72A7">
        <w:t>:</w:t>
      </w:r>
      <w:r>
        <w:t xml:space="preserve"> NTB</w:t>
      </w:r>
    </w:p>
    <w:p w14:paraId="6C75107D" w14:textId="5CF16042" w:rsidR="00E42204" w:rsidRDefault="00E42204" w:rsidP="0071658D">
      <w:pPr>
        <w:pStyle w:val="ListParagraph"/>
        <w:numPr>
          <w:ilvl w:val="0"/>
          <w:numId w:val="6"/>
        </w:numPr>
        <w:tabs>
          <w:tab w:val="left" w:pos="1188"/>
        </w:tabs>
      </w:pPr>
      <w:r>
        <w:t xml:space="preserve">Lopen: </w:t>
      </w:r>
      <w:r w:rsidR="00A96432">
        <w:t xml:space="preserve">lichte, vlugge </w:t>
      </w:r>
      <w:r>
        <w:t>voetstappen</w:t>
      </w:r>
    </w:p>
    <w:p w14:paraId="207C267F" w14:textId="45965849" w:rsidR="003B1460" w:rsidRDefault="00E05B03" w:rsidP="0071658D">
      <w:pPr>
        <w:pStyle w:val="ListParagraph"/>
        <w:numPr>
          <w:ilvl w:val="0"/>
          <w:numId w:val="6"/>
        </w:numPr>
        <w:tabs>
          <w:tab w:val="left" w:pos="1188"/>
        </w:tabs>
      </w:pPr>
      <w:r>
        <w:t>Kruk oppakken: s</w:t>
      </w:r>
      <w:r w:rsidR="00E01555">
        <w:t>tem “hop”</w:t>
      </w:r>
    </w:p>
    <w:p w14:paraId="460E65F6" w14:textId="2A4FF9D9" w:rsidR="00E05B03" w:rsidRDefault="00E05B03" w:rsidP="0071658D">
      <w:pPr>
        <w:pStyle w:val="ListParagraph"/>
        <w:numPr>
          <w:ilvl w:val="0"/>
          <w:numId w:val="6"/>
        </w:numPr>
        <w:tabs>
          <w:tab w:val="left" w:pos="1188"/>
        </w:tabs>
      </w:pPr>
      <w:r>
        <w:t xml:space="preserve">Kruk neerzetten: </w:t>
      </w:r>
      <w:r w:rsidR="00AE04B7">
        <w:t>lichte klap</w:t>
      </w:r>
      <w:r w:rsidR="003F559C">
        <w:t xml:space="preserve"> </w:t>
      </w:r>
      <w:r w:rsidR="008D06D8">
        <w:t>met enkele echo</w:t>
      </w:r>
      <w:r w:rsidR="008B2B48">
        <w:t xml:space="preserve"> (“</w:t>
      </w:r>
      <w:proofErr w:type="spellStart"/>
      <w:r w:rsidR="008B2B48">
        <w:t>kadoenk</w:t>
      </w:r>
      <w:proofErr w:type="spellEnd"/>
      <w:r w:rsidR="008B2B48">
        <w:t>”)</w:t>
      </w:r>
    </w:p>
    <w:p w14:paraId="6C8A7DE9" w14:textId="2F9D1D8F" w:rsidR="00AA06C6" w:rsidRDefault="00CB77C6" w:rsidP="0071658D">
      <w:pPr>
        <w:pStyle w:val="ListParagraph"/>
        <w:numPr>
          <w:ilvl w:val="0"/>
          <w:numId w:val="6"/>
        </w:numPr>
        <w:tabs>
          <w:tab w:val="left" w:pos="1188"/>
        </w:tabs>
      </w:pPr>
      <w:r>
        <w:t>Vallen</w:t>
      </w:r>
      <w:r w:rsidR="00257BCE">
        <w:t xml:space="preserve">: </w:t>
      </w:r>
      <w:r w:rsidR="00527864">
        <w:t>sinusgolf met dalende pitch</w:t>
      </w:r>
    </w:p>
    <w:p w14:paraId="36B85823" w14:textId="705B5301" w:rsidR="00A247CC" w:rsidRDefault="00A247CC" w:rsidP="0071658D">
      <w:pPr>
        <w:pStyle w:val="ListParagraph"/>
        <w:numPr>
          <w:ilvl w:val="0"/>
          <w:numId w:val="6"/>
        </w:numPr>
        <w:tabs>
          <w:tab w:val="left" w:pos="1188"/>
        </w:tabs>
      </w:pPr>
      <w:r>
        <w:t>Landen (na een val): doffe klap</w:t>
      </w:r>
    </w:p>
    <w:p w14:paraId="6EA66B96" w14:textId="25DF8FF3" w:rsidR="003F72A7" w:rsidRDefault="003F72A7" w:rsidP="0071658D">
      <w:pPr>
        <w:pStyle w:val="ListParagraph"/>
        <w:numPr>
          <w:ilvl w:val="0"/>
          <w:numId w:val="6"/>
        </w:numPr>
        <w:tabs>
          <w:tab w:val="left" w:pos="1188"/>
        </w:tabs>
      </w:pPr>
      <w:r>
        <w:t>Appel</w:t>
      </w:r>
      <w:r w:rsidR="00F242BE">
        <w:t xml:space="preserve"> bereikt: triomfantelijke blazers</w:t>
      </w:r>
    </w:p>
    <w:p w14:paraId="11EFD74C" w14:textId="3C03F9CD" w:rsidR="002A13F9" w:rsidRDefault="002A13F9" w:rsidP="002A13F9">
      <w:pPr>
        <w:tabs>
          <w:tab w:val="left" w:pos="1188"/>
        </w:tabs>
      </w:pPr>
      <w:r>
        <w:t>Het staat de artiest vrij hiervan af te wijken en een eigen stijl toe te passen.</w:t>
      </w:r>
    </w:p>
    <w:p w14:paraId="0246DD37" w14:textId="508B469F" w:rsidR="00066588" w:rsidRDefault="00066588" w:rsidP="00EF3961"/>
    <w:p w14:paraId="73A13D73" w14:textId="77777777" w:rsidR="00066588" w:rsidRDefault="00066588" w:rsidP="00066588">
      <w:pPr>
        <w:pStyle w:val="Heading1"/>
      </w:pPr>
      <w:r>
        <w:lastRenderedPageBreak/>
        <w:t>8. Technische specificaties</w:t>
      </w:r>
    </w:p>
    <w:p w14:paraId="0BBF6702" w14:textId="77777777" w:rsidR="00066588" w:rsidRDefault="00066588" w:rsidP="00066588">
      <w:pPr>
        <w:pStyle w:val="Heading2"/>
      </w:pPr>
      <w:r>
        <w:t>8.1 Doelplatformen</w:t>
      </w:r>
    </w:p>
    <w:p w14:paraId="48DF7671" w14:textId="36B538DC" w:rsidR="00066588" w:rsidRDefault="001C70E5" w:rsidP="001C70E5">
      <w:pPr>
        <w:pStyle w:val="ListParagraph"/>
        <w:numPr>
          <w:ilvl w:val="0"/>
          <w:numId w:val="8"/>
        </w:numPr>
      </w:pPr>
      <w:r>
        <w:t>PC</w:t>
      </w:r>
    </w:p>
    <w:p w14:paraId="4E05D48E" w14:textId="07227038" w:rsidR="00711206" w:rsidRDefault="00711206" w:rsidP="001C70E5">
      <w:pPr>
        <w:pStyle w:val="ListParagraph"/>
        <w:numPr>
          <w:ilvl w:val="0"/>
          <w:numId w:val="8"/>
        </w:numPr>
      </w:pPr>
      <w:r>
        <w:t>Webbrowser (HTML5)</w:t>
      </w:r>
    </w:p>
    <w:p w14:paraId="3FCFA82A" w14:textId="77777777" w:rsidR="00066588" w:rsidRDefault="00066588" w:rsidP="00066588">
      <w:pPr>
        <w:pStyle w:val="Heading2"/>
      </w:pPr>
      <w:r>
        <w:t>8.2 Technische vereisten</w:t>
      </w:r>
    </w:p>
    <w:p w14:paraId="1C73284E" w14:textId="0004DEFE" w:rsidR="00066588" w:rsidRDefault="006E4B91" w:rsidP="00066588">
      <w:r w:rsidRPr="00E50FEE">
        <w:t xml:space="preserve">Voor PC: </w:t>
      </w:r>
      <w:r w:rsidR="00E50FEE" w:rsidRPr="00E50FEE">
        <w:t>Windows 10</w:t>
      </w:r>
      <w:r w:rsidR="00EE31F5">
        <w:t xml:space="preserve"> </w:t>
      </w:r>
      <w:r w:rsidR="00A15E3F">
        <w:t xml:space="preserve">of hoger </w:t>
      </w:r>
      <w:r w:rsidR="00EE31F5">
        <w:t xml:space="preserve">en de </w:t>
      </w:r>
      <w:r w:rsidR="00A15E3F">
        <w:t>systeemvereisten die het OS zelf stelt</w:t>
      </w:r>
      <w:r w:rsidR="00EE31F5">
        <w:t>.</w:t>
      </w:r>
      <w:r w:rsidR="001A40C0">
        <w:t xml:space="preserve"> Meer is niet nodig.</w:t>
      </w:r>
    </w:p>
    <w:p w14:paraId="4480EE33" w14:textId="7950C26C" w:rsidR="001A40C0" w:rsidRPr="00E50FEE" w:rsidRDefault="001A40C0" w:rsidP="00066588">
      <w:r>
        <w:t xml:space="preserve">Voor webbrowser: </w:t>
      </w:r>
      <w:r w:rsidR="00F1221D">
        <w:t xml:space="preserve">nieuwste versie van Google Chrome, Mozilla Firefox, Microsoft </w:t>
      </w:r>
      <w:proofErr w:type="spellStart"/>
      <w:r w:rsidR="00F1221D">
        <w:t>Edge</w:t>
      </w:r>
      <w:proofErr w:type="spellEnd"/>
      <w:r w:rsidR="00F1221D">
        <w:t xml:space="preserve"> of Safari</w:t>
      </w:r>
      <w:r w:rsidR="00344ACB">
        <w:t xml:space="preserve">, </w:t>
      </w:r>
      <w:r w:rsidR="00DE1F5A">
        <w:t xml:space="preserve">met </w:t>
      </w:r>
      <w:r w:rsidR="00DE1F5A">
        <w:t xml:space="preserve">de systeemvereisten die </w:t>
      </w:r>
      <w:r w:rsidR="00DE1F5A">
        <w:t xml:space="preserve">de webbrowser </w:t>
      </w:r>
      <w:r w:rsidR="00DE1F5A">
        <w:t>zelf stelt. Meer is niet nodig.</w:t>
      </w:r>
    </w:p>
    <w:p w14:paraId="08DDF209" w14:textId="77777777" w:rsidR="00066588" w:rsidRDefault="00066588" w:rsidP="00066588">
      <w:pPr>
        <w:pStyle w:val="Heading1"/>
      </w:pPr>
      <w:r>
        <w:lastRenderedPageBreak/>
        <w:t>9. Productieplan</w:t>
      </w:r>
    </w:p>
    <w:p w14:paraId="459AF180" w14:textId="77777777" w:rsidR="00066588" w:rsidRDefault="00066588" w:rsidP="00066588">
      <w:pPr>
        <w:pStyle w:val="Heading2"/>
      </w:pPr>
      <w:r>
        <w:t>9.1 Mijlpalen en deadlines</w:t>
      </w:r>
    </w:p>
    <w:p w14:paraId="642F981C" w14:textId="3E1D994F" w:rsidR="00066588" w:rsidRDefault="004C2CAA" w:rsidP="00066588">
      <w:r>
        <w:t xml:space="preserve">TODO – </w:t>
      </w:r>
      <w:r w:rsidR="00066588" w:rsidRPr="00066588">
        <w:t>Beschrijf de belangrijkste mijlpalen en deadlines in het productieproces.</w:t>
      </w:r>
    </w:p>
    <w:p w14:paraId="10EB577F" w14:textId="77777777" w:rsidR="00066588" w:rsidRDefault="00066588" w:rsidP="00066588">
      <w:pPr>
        <w:pStyle w:val="Heading2"/>
      </w:pPr>
      <w:r>
        <w:t>9.2 Risico's en uitdagingen</w:t>
      </w:r>
    </w:p>
    <w:p w14:paraId="2F885723" w14:textId="5BCDAA25" w:rsidR="00AE5883" w:rsidRDefault="00DD3F31" w:rsidP="00066588">
      <w:r>
        <w:t xml:space="preserve">TODO – </w:t>
      </w:r>
      <w:r w:rsidR="00066588" w:rsidRPr="00066588">
        <w:t>Identificeer potentiële risico's en uitdagingen, en beschrijf hoe deze kunnen worden aangepakt.</w:t>
      </w:r>
    </w:p>
    <w:p w14:paraId="1C83B5CE" w14:textId="77777777" w:rsidR="00AE5883" w:rsidRDefault="00066588" w:rsidP="00066588">
      <w:pPr>
        <w:pStyle w:val="Heading1"/>
      </w:pPr>
      <w:r>
        <w:lastRenderedPageBreak/>
        <w:t xml:space="preserve">10. </w:t>
      </w:r>
      <w:r w:rsidR="00AE5883">
        <w:t>Testen</w:t>
      </w:r>
    </w:p>
    <w:p w14:paraId="03E25C62" w14:textId="77777777" w:rsidR="00AE5883" w:rsidRDefault="00AE5883" w:rsidP="00AE5883">
      <w:pPr>
        <w:pStyle w:val="Heading2"/>
      </w:pPr>
      <w:r>
        <w:t>10.1</w:t>
      </w:r>
      <w:r>
        <w:tab/>
        <w:t>Inleiding</w:t>
      </w:r>
    </w:p>
    <w:p w14:paraId="1DFEC617" w14:textId="56DFE3CE" w:rsidR="00AE5883" w:rsidRPr="00AE5883" w:rsidRDefault="00DD3F31" w:rsidP="00AE5883">
      <w:r>
        <w:t>TODO</w:t>
      </w:r>
    </w:p>
    <w:p w14:paraId="52021375" w14:textId="77777777" w:rsidR="00066588" w:rsidRDefault="00AE5883" w:rsidP="00066588">
      <w:pPr>
        <w:pStyle w:val="Heading1"/>
      </w:pPr>
      <w:r>
        <w:lastRenderedPageBreak/>
        <w:t xml:space="preserve">11. </w:t>
      </w:r>
      <w:r w:rsidR="00066588">
        <w:t>Bijlagen</w:t>
      </w:r>
    </w:p>
    <w:p w14:paraId="34B144B3" w14:textId="77777777" w:rsidR="00066588" w:rsidRDefault="00066588" w:rsidP="00066588">
      <w:pPr>
        <w:pStyle w:val="Heading2"/>
      </w:pPr>
      <w:r>
        <w:t>1</w:t>
      </w:r>
      <w:r w:rsidR="00AE5883">
        <w:t>1</w:t>
      </w:r>
      <w:r>
        <w:t>.1 Referentiemateriaal</w:t>
      </w:r>
    </w:p>
    <w:p w14:paraId="0FA54EA9" w14:textId="77777777" w:rsidR="00066588" w:rsidRDefault="00066588" w:rsidP="00066588">
      <w:r w:rsidRPr="00066588">
        <w:t>Bevat referentiemateriaal zoals concept art, diagrammen en andere relevante documenten.</w:t>
      </w:r>
    </w:p>
    <w:p w14:paraId="22B9C409" w14:textId="61F8659E" w:rsidR="00546A59" w:rsidRDefault="00546A59" w:rsidP="00066588">
      <w:r>
        <w:t>TODO</w:t>
      </w:r>
    </w:p>
    <w:p w14:paraId="53C775BF" w14:textId="77777777" w:rsidR="002B17B7" w:rsidRPr="00066588" w:rsidRDefault="002B17B7" w:rsidP="00066588"/>
    <w:sectPr w:rsidR="002B17B7" w:rsidRPr="00066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6117"/>
    <w:multiLevelType w:val="hybridMultilevel"/>
    <w:tmpl w:val="DA6C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C4045"/>
    <w:multiLevelType w:val="hybridMultilevel"/>
    <w:tmpl w:val="8AEC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86547"/>
    <w:multiLevelType w:val="hybridMultilevel"/>
    <w:tmpl w:val="5FB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D41D4"/>
    <w:multiLevelType w:val="hybridMultilevel"/>
    <w:tmpl w:val="2BE8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2836"/>
    <w:multiLevelType w:val="hybridMultilevel"/>
    <w:tmpl w:val="A17E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F7EC8"/>
    <w:multiLevelType w:val="hybridMultilevel"/>
    <w:tmpl w:val="CAF6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37429"/>
    <w:multiLevelType w:val="hybridMultilevel"/>
    <w:tmpl w:val="253C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B5743"/>
    <w:multiLevelType w:val="hybridMultilevel"/>
    <w:tmpl w:val="CE46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235959">
    <w:abstractNumId w:val="3"/>
  </w:num>
  <w:num w:numId="2" w16cid:durableId="1474912084">
    <w:abstractNumId w:val="4"/>
  </w:num>
  <w:num w:numId="3" w16cid:durableId="1574778076">
    <w:abstractNumId w:val="0"/>
  </w:num>
  <w:num w:numId="4" w16cid:durableId="1751778913">
    <w:abstractNumId w:val="6"/>
  </w:num>
  <w:num w:numId="5" w16cid:durableId="1053699165">
    <w:abstractNumId w:val="1"/>
  </w:num>
  <w:num w:numId="6" w16cid:durableId="493254723">
    <w:abstractNumId w:val="5"/>
  </w:num>
  <w:num w:numId="7" w16cid:durableId="416371254">
    <w:abstractNumId w:val="2"/>
  </w:num>
  <w:num w:numId="8" w16cid:durableId="13045837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B8"/>
    <w:rsid w:val="00002CC0"/>
    <w:rsid w:val="00014351"/>
    <w:rsid w:val="00016DEA"/>
    <w:rsid w:val="00035DC3"/>
    <w:rsid w:val="00041F1C"/>
    <w:rsid w:val="000468D2"/>
    <w:rsid w:val="00061AAC"/>
    <w:rsid w:val="00063928"/>
    <w:rsid w:val="00066588"/>
    <w:rsid w:val="00083A6E"/>
    <w:rsid w:val="00090136"/>
    <w:rsid w:val="000A00FD"/>
    <w:rsid w:val="000A1B46"/>
    <w:rsid w:val="000B68E7"/>
    <w:rsid w:val="000C49A8"/>
    <w:rsid w:val="000D2C92"/>
    <w:rsid w:val="000D61F3"/>
    <w:rsid w:val="000D69AF"/>
    <w:rsid w:val="000E3D7D"/>
    <w:rsid w:val="000E45E5"/>
    <w:rsid w:val="000F442A"/>
    <w:rsid w:val="00110F16"/>
    <w:rsid w:val="001201D2"/>
    <w:rsid w:val="00125915"/>
    <w:rsid w:val="00146512"/>
    <w:rsid w:val="0015300A"/>
    <w:rsid w:val="001579A2"/>
    <w:rsid w:val="0017591C"/>
    <w:rsid w:val="00186278"/>
    <w:rsid w:val="00195811"/>
    <w:rsid w:val="00195C89"/>
    <w:rsid w:val="00197F4F"/>
    <w:rsid w:val="001A40C0"/>
    <w:rsid w:val="001A7545"/>
    <w:rsid w:val="001C70E5"/>
    <w:rsid w:val="001E11EF"/>
    <w:rsid w:val="002165FA"/>
    <w:rsid w:val="00221933"/>
    <w:rsid w:val="0022668A"/>
    <w:rsid w:val="00236058"/>
    <w:rsid w:val="00250017"/>
    <w:rsid w:val="002507F5"/>
    <w:rsid w:val="00252201"/>
    <w:rsid w:val="0025248E"/>
    <w:rsid w:val="002566A8"/>
    <w:rsid w:val="00257BCE"/>
    <w:rsid w:val="002654C6"/>
    <w:rsid w:val="00267D57"/>
    <w:rsid w:val="00275D56"/>
    <w:rsid w:val="00280EF6"/>
    <w:rsid w:val="0028336A"/>
    <w:rsid w:val="002930A8"/>
    <w:rsid w:val="002934AA"/>
    <w:rsid w:val="002A13F9"/>
    <w:rsid w:val="002A2B6C"/>
    <w:rsid w:val="002B17B7"/>
    <w:rsid w:val="002B6BC5"/>
    <w:rsid w:val="002C325A"/>
    <w:rsid w:val="002C3DD8"/>
    <w:rsid w:val="002C4D38"/>
    <w:rsid w:val="002D1AB8"/>
    <w:rsid w:val="002D724B"/>
    <w:rsid w:val="0031593A"/>
    <w:rsid w:val="00317F81"/>
    <w:rsid w:val="003200E3"/>
    <w:rsid w:val="00325A61"/>
    <w:rsid w:val="00327C41"/>
    <w:rsid w:val="0033381A"/>
    <w:rsid w:val="00336F00"/>
    <w:rsid w:val="00344ACB"/>
    <w:rsid w:val="003537B1"/>
    <w:rsid w:val="00355E9E"/>
    <w:rsid w:val="0036016B"/>
    <w:rsid w:val="00361788"/>
    <w:rsid w:val="00375F6F"/>
    <w:rsid w:val="003774F8"/>
    <w:rsid w:val="00392BA2"/>
    <w:rsid w:val="003B1460"/>
    <w:rsid w:val="003B2913"/>
    <w:rsid w:val="003C00BD"/>
    <w:rsid w:val="003C06D5"/>
    <w:rsid w:val="003C2B59"/>
    <w:rsid w:val="003C434F"/>
    <w:rsid w:val="003D7970"/>
    <w:rsid w:val="003F2619"/>
    <w:rsid w:val="003F559C"/>
    <w:rsid w:val="003F72A7"/>
    <w:rsid w:val="003F72EC"/>
    <w:rsid w:val="003F75DF"/>
    <w:rsid w:val="004027FA"/>
    <w:rsid w:val="00403902"/>
    <w:rsid w:val="00413AF5"/>
    <w:rsid w:val="00416AC5"/>
    <w:rsid w:val="00416AC6"/>
    <w:rsid w:val="00434009"/>
    <w:rsid w:val="00436BE2"/>
    <w:rsid w:val="004439B9"/>
    <w:rsid w:val="004548C4"/>
    <w:rsid w:val="00457635"/>
    <w:rsid w:val="004635CC"/>
    <w:rsid w:val="00473D65"/>
    <w:rsid w:val="00495B3F"/>
    <w:rsid w:val="004B1076"/>
    <w:rsid w:val="004B13A7"/>
    <w:rsid w:val="004B7AAC"/>
    <w:rsid w:val="004C2CAA"/>
    <w:rsid w:val="004C31F5"/>
    <w:rsid w:val="004C4C75"/>
    <w:rsid w:val="004C79A9"/>
    <w:rsid w:val="004E4B7F"/>
    <w:rsid w:val="004F78B7"/>
    <w:rsid w:val="004F7D6E"/>
    <w:rsid w:val="00503DEF"/>
    <w:rsid w:val="0050547C"/>
    <w:rsid w:val="00513446"/>
    <w:rsid w:val="0052154A"/>
    <w:rsid w:val="00527864"/>
    <w:rsid w:val="0054467D"/>
    <w:rsid w:val="00546A59"/>
    <w:rsid w:val="00552D7D"/>
    <w:rsid w:val="00562688"/>
    <w:rsid w:val="00580A91"/>
    <w:rsid w:val="00580F14"/>
    <w:rsid w:val="00582CB0"/>
    <w:rsid w:val="00591602"/>
    <w:rsid w:val="00593351"/>
    <w:rsid w:val="005B68A7"/>
    <w:rsid w:val="005C746A"/>
    <w:rsid w:val="005D7006"/>
    <w:rsid w:val="005E15A3"/>
    <w:rsid w:val="0060736C"/>
    <w:rsid w:val="00611A2C"/>
    <w:rsid w:val="00622DFE"/>
    <w:rsid w:val="00623F3D"/>
    <w:rsid w:val="00624EE1"/>
    <w:rsid w:val="00624FAB"/>
    <w:rsid w:val="00637F18"/>
    <w:rsid w:val="00641206"/>
    <w:rsid w:val="00641A03"/>
    <w:rsid w:val="00673CA8"/>
    <w:rsid w:val="006831F8"/>
    <w:rsid w:val="006845E3"/>
    <w:rsid w:val="0069100C"/>
    <w:rsid w:val="00691940"/>
    <w:rsid w:val="006A0956"/>
    <w:rsid w:val="006B227A"/>
    <w:rsid w:val="006D47E6"/>
    <w:rsid w:val="006E4B91"/>
    <w:rsid w:val="006F564F"/>
    <w:rsid w:val="006F7128"/>
    <w:rsid w:val="00711206"/>
    <w:rsid w:val="0071658D"/>
    <w:rsid w:val="00722AB2"/>
    <w:rsid w:val="00723849"/>
    <w:rsid w:val="00723EFB"/>
    <w:rsid w:val="00736359"/>
    <w:rsid w:val="00765863"/>
    <w:rsid w:val="00791E6C"/>
    <w:rsid w:val="0079515A"/>
    <w:rsid w:val="007A6F00"/>
    <w:rsid w:val="007C211D"/>
    <w:rsid w:val="007C6C57"/>
    <w:rsid w:val="007D41DB"/>
    <w:rsid w:val="007D54E7"/>
    <w:rsid w:val="007E2C49"/>
    <w:rsid w:val="007F3143"/>
    <w:rsid w:val="00807486"/>
    <w:rsid w:val="00817F10"/>
    <w:rsid w:val="008226AF"/>
    <w:rsid w:val="00824EFE"/>
    <w:rsid w:val="0082617C"/>
    <w:rsid w:val="0083122C"/>
    <w:rsid w:val="00832757"/>
    <w:rsid w:val="00834977"/>
    <w:rsid w:val="0083778D"/>
    <w:rsid w:val="00844FBB"/>
    <w:rsid w:val="00865722"/>
    <w:rsid w:val="00870877"/>
    <w:rsid w:val="00871627"/>
    <w:rsid w:val="008769A7"/>
    <w:rsid w:val="0088166C"/>
    <w:rsid w:val="008B2B48"/>
    <w:rsid w:val="008B4F81"/>
    <w:rsid w:val="008D06D8"/>
    <w:rsid w:val="008D5BB6"/>
    <w:rsid w:val="008D6F8A"/>
    <w:rsid w:val="008E3C8E"/>
    <w:rsid w:val="008F4CFB"/>
    <w:rsid w:val="00922C2B"/>
    <w:rsid w:val="00930967"/>
    <w:rsid w:val="0093395F"/>
    <w:rsid w:val="00947AFA"/>
    <w:rsid w:val="00977892"/>
    <w:rsid w:val="009952BF"/>
    <w:rsid w:val="009A30AC"/>
    <w:rsid w:val="009B1018"/>
    <w:rsid w:val="009B2CC4"/>
    <w:rsid w:val="009B61C9"/>
    <w:rsid w:val="009C2A84"/>
    <w:rsid w:val="009C4A9F"/>
    <w:rsid w:val="009D0193"/>
    <w:rsid w:val="009D5BCC"/>
    <w:rsid w:val="009E7E19"/>
    <w:rsid w:val="009F5E3C"/>
    <w:rsid w:val="00A1369F"/>
    <w:rsid w:val="00A15E3F"/>
    <w:rsid w:val="00A247CC"/>
    <w:rsid w:val="00A24CA0"/>
    <w:rsid w:val="00A30F84"/>
    <w:rsid w:val="00A31F48"/>
    <w:rsid w:val="00A344D2"/>
    <w:rsid w:val="00A40473"/>
    <w:rsid w:val="00A44CF2"/>
    <w:rsid w:val="00A557D7"/>
    <w:rsid w:val="00A71639"/>
    <w:rsid w:val="00A96432"/>
    <w:rsid w:val="00A97ABF"/>
    <w:rsid w:val="00A97BFA"/>
    <w:rsid w:val="00AA06C6"/>
    <w:rsid w:val="00AB6CD4"/>
    <w:rsid w:val="00AD4C0D"/>
    <w:rsid w:val="00AD5F20"/>
    <w:rsid w:val="00AE04B7"/>
    <w:rsid w:val="00AE1BCE"/>
    <w:rsid w:val="00AE5883"/>
    <w:rsid w:val="00AF1F16"/>
    <w:rsid w:val="00AF64F8"/>
    <w:rsid w:val="00B03FD4"/>
    <w:rsid w:val="00B06EBC"/>
    <w:rsid w:val="00B1187C"/>
    <w:rsid w:val="00B22B54"/>
    <w:rsid w:val="00B23496"/>
    <w:rsid w:val="00B25E74"/>
    <w:rsid w:val="00B37ECC"/>
    <w:rsid w:val="00B4480B"/>
    <w:rsid w:val="00B571EA"/>
    <w:rsid w:val="00B870D8"/>
    <w:rsid w:val="00BB0F2C"/>
    <w:rsid w:val="00BB32CD"/>
    <w:rsid w:val="00BB53B0"/>
    <w:rsid w:val="00BC420A"/>
    <w:rsid w:val="00BC4F9A"/>
    <w:rsid w:val="00BC50B6"/>
    <w:rsid w:val="00BD3AA3"/>
    <w:rsid w:val="00BD601D"/>
    <w:rsid w:val="00BD6F73"/>
    <w:rsid w:val="00BE255E"/>
    <w:rsid w:val="00BE3EBA"/>
    <w:rsid w:val="00BE3F55"/>
    <w:rsid w:val="00BE4FBC"/>
    <w:rsid w:val="00C04EA6"/>
    <w:rsid w:val="00C0743D"/>
    <w:rsid w:val="00C07675"/>
    <w:rsid w:val="00C07CD5"/>
    <w:rsid w:val="00C13BDE"/>
    <w:rsid w:val="00C1509D"/>
    <w:rsid w:val="00C32E8E"/>
    <w:rsid w:val="00C5023A"/>
    <w:rsid w:val="00C515E9"/>
    <w:rsid w:val="00C627BC"/>
    <w:rsid w:val="00C659C7"/>
    <w:rsid w:val="00C851DB"/>
    <w:rsid w:val="00C912B8"/>
    <w:rsid w:val="00C94B91"/>
    <w:rsid w:val="00C9696F"/>
    <w:rsid w:val="00CA3652"/>
    <w:rsid w:val="00CB5890"/>
    <w:rsid w:val="00CB77C6"/>
    <w:rsid w:val="00CC348F"/>
    <w:rsid w:val="00CC6D98"/>
    <w:rsid w:val="00CD5D1E"/>
    <w:rsid w:val="00CF3A43"/>
    <w:rsid w:val="00D010A2"/>
    <w:rsid w:val="00D03C8A"/>
    <w:rsid w:val="00D07A62"/>
    <w:rsid w:val="00D130E6"/>
    <w:rsid w:val="00D14368"/>
    <w:rsid w:val="00D2494F"/>
    <w:rsid w:val="00D3244B"/>
    <w:rsid w:val="00D438CD"/>
    <w:rsid w:val="00D44209"/>
    <w:rsid w:val="00D45535"/>
    <w:rsid w:val="00D51681"/>
    <w:rsid w:val="00D52A2F"/>
    <w:rsid w:val="00D6193F"/>
    <w:rsid w:val="00D70A16"/>
    <w:rsid w:val="00D76256"/>
    <w:rsid w:val="00D878E9"/>
    <w:rsid w:val="00DA7BCA"/>
    <w:rsid w:val="00DB33B6"/>
    <w:rsid w:val="00DB532E"/>
    <w:rsid w:val="00DD3F31"/>
    <w:rsid w:val="00DD575B"/>
    <w:rsid w:val="00DE1F5A"/>
    <w:rsid w:val="00DF14E4"/>
    <w:rsid w:val="00DF2FB0"/>
    <w:rsid w:val="00E01555"/>
    <w:rsid w:val="00E05B03"/>
    <w:rsid w:val="00E10C6A"/>
    <w:rsid w:val="00E12F44"/>
    <w:rsid w:val="00E1730A"/>
    <w:rsid w:val="00E175CF"/>
    <w:rsid w:val="00E23768"/>
    <w:rsid w:val="00E312B7"/>
    <w:rsid w:val="00E400B8"/>
    <w:rsid w:val="00E42204"/>
    <w:rsid w:val="00E46EFA"/>
    <w:rsid w:val="00E50FEE"/>
    <w:rsid w:val="00E63A49"/>
    <w:rsid w:val="00E70151"/>
    <w:rsid w:val="00EA4B4A"/>
    <w:rsid w:val="00EB42A8"/>
    <w:rsid w:val="00ED245E"/>
    <w:rsid w:val="00EE31F5"/>
    <w:rsid w:val="00EE479F"/>
    <w:rsid w:val="00EF25A1"/>
    <w:rsid w:val="00EF2C5A"/>
    <w:rsid w:val="00EF3961"/>
    <w:rsid w:val="00EF3DF9"/>
    <w:rsid w:val="00F02666"/>
    <w:rsid w:val="00F1221D"/>
    <w:rsid w:val="00F1643D"/>
    <w:rsid w:val="00F23530"/>
    <w:rsid w:val="00F242BE"/>
    <w:rsid w:val="00F2434F"/>
    <w:rsid w:val="00F35EE4"/>
    <w:rsid w:val="00F461BC"/>
    <w:rsid w:val="00F63B91"/>
    <w:rsid w:val="00F7179D"/>
    <w:rsid w:val="00F836A0"/>
    <w:rsid w:val="00F85312"/>
    <w:rsid w:val="00FA3821"/>
    <w:rsid w:val="00FB14A8"/>
    <w:rsid w:val="00FB7D51"/>
    <w:rsid w:val="00FC7EFB"/>
    <w:rsid w:val="00FD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4747"/>
  <w15:chartTrackingRefBased/>
  <w15:docId w15:val="{D49F26B8-644E-4530-A41E-C00C82F4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588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5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0665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588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588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588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588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588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588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588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06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58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588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06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588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066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588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0665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1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d1353\Downloads\Game%20Design%20Document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Game Design Document.dotx</Template>
  <TotalTime>333</TotalTime>
  <Pages>12</Pages>
  <Words>1038</Words>
  <Characters>5919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Helderman</dc:creator>
  <cp:keywords/>
  <dc:description/>
  <cp:lastModifiedBy>Ruud Helderman</cp:lastModifiedBy>
  <cp:revision>320</cp:revision>
  <dcterms:created xsi:type="dcterms:W3CDTF">2025-04-08T14:52:00Z</dcterms:created>
  <dcterms:modified xsi:type="dcterms:W3CDTF">2025-04-08T20:25:00Z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59e1dc-4268-46d2-8363-790034e230fe_Enabled">
    <vt:lpwstr>true</vt:lpwstr>
  </property>
  <property fmtid="{D5CDD505-2E9C-101B-9397-08002B2CF9AE}" pid="3" name="MSIP_Label_2d59e1dc-4268-46d2-8363-790034e230fe_SetDate">
    <vt:lpwstr>2025-04-08T14:53:45Z</vt:lpwstr>
  </property>
  <property fmtid="{D5CDD505-2E9C-101B-9397-08002B2CF9AE}" pid="4" name="MSIP_Label_2d59e1dc-4268-46d2-8363-790034e230fe_Method">
    <vt:lpwstr>Standard</vt:lpwstr>
  </property>
  <property fmtid="{D5CDD505-2E9C-101B-9397-08002B2CF9AE}" pid="5" name="MSIP_Label_2d59e1dc-4268-46d2-8363-790034e230fe_Name">
    <vt:lpwstr>defa4170-0d19-0005-0004-bc88714345d2</vt:lpwstr>
  </property>
  <property fmtid="{D5CDD505-2E9C-101B-9397-08002B2CF9AE}" pid="6" name="MSIP_Label_2d59e1dc-4268-46d2-8363-790034e230fe_SiteId">
    <vt:lpwstr>88a15be7-1abe-4bed-a8d0-e3521bcb4cfe</vt:lpwstr>
  </property>
  <property fmtid="{D5CDD505-2E9C-101B-9397-08002B2CF9AE}" pid="7" name="MSIP_Label_2d59e1dc-4268-46d2-8363-790034e230fe_ActionId">
    <vt:lpwstr>b2e5efe0-c3f1-4d78-af9d-00a4e9fa99d8</vt:lpwstr>
  </property>
  <property fmtid="{D5CDD505-2E9C-101B-9397-08002B2CF9AE}" pid="8" name="MSIP_Label_2d59e1dc-4268-46d2-8363-790034e230fe_ContentBits">
    <vt:lpwstr>0</vt:lpwstr>
  </property>
</Properties>
</file>